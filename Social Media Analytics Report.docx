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C2D25" w14:textId="77777777" w:rsidR="00D077E9" w:rsidRDefault="00D077E9" w:rsidP="00D70D02">
      <w:r>
        <w:rPr>
          <w:noProof/>
        </w:rPr>
        <w:drawing>
          <wp:anchor distT="0" distB="0" distL="114300" distR="114300" simplePos="0" relativeHeight="251658240" behindDoc="1" locked="0" layoutInCell="1" allowOverlap="1" wp14:anchorId="75A27781" wp14:editId="74CF8D84">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768A9202" w14:textId="77777777" w:rsidTr="00D077E9">
        <w:trPr>
          <w:trHeight w:val="1894"/>
        </w:trPr>
        <w:tc>
          <w:tcPr>
            <w:tcW w:w="5580" w:type="dxa"/>
            <w:tcBorders>
              <w:top w:val="nil"/>
              <w:left w:val="nil"/>
              <w:bottom w:val="nil"/>
              <w:right w:val="nil"/>
            </w:tcBorders>
          </w:tcPr>
          <w:p w14:paraId="10FCD7E9" w14:textId="77777777" w:rsidR="00D077E9" w:rsidRDefault="00D077E9" w:rsidP="00D077E9">
            <w:r>
              <w:rPr>
                <w:noProof/>
              </w:rPr>
              <mc:AlternateContent>
                <mc:Choice Requires="wps">
                  <w:drawing>
                    <wp:inline distT="0" distB="0" distL="0" distR="0" wp14:anchorId="5974F252" wp14:editId="40D540FA">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393B9788" w14:textId="4A9E2871" w:rsidR="00D077E9" w:rsidRPr="009C44B4" w:rsidRDefault="009C44B4" w:rsidP="009C44B4">
                                  <w:pPr>
                                    <w:pStyle w:val="Title"/>
                                    <w:rPr>
                                      <w:sz w:val="52"/>
                                      <w:lang w:val="en-IN"/>
                                    </w:rPr>
                                  </w:pPr>
                                  <w:r w:rsidRPr="009C44B4">
                                    <w:rPr>
                                      <w:sz w:val="52"/>
                                      <w:lang w:val="en-IN"/>
                                    </w:rPr>
                                    <w:t xml:space="preserve">BAIT 508 Social Media Analytics Project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974F252"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393B9788" w14:textId="4A9E2871" w:rsidR="00D077E9" w:rsidRPr="009C44B4" w:rsidRDefault="009C44B4" w:rsidP="009C44B4">
                            <w:pPr>
                              <w:pStyle w:val="Title"/>
                              <w:rPr>
                                <w:sz w:val="52"/>
                                <w:lang w:val="en-IN"/>
                              </w:rPr>
                            </w:pPr>
                            <w:r w:rsidRPr="009C44B4">
                              <w:rPr>
                                <w:sz w:val="52"/>
                                <w:lang w:val="en-IN"/>
                              </w:rPr>
                              <w:t xml:space="preserve">BAIT 508 Social Media Analytics Project </w:t>
                            </w:r>
                          </w:p>
                        </w:txbxContent>
                      </v:textbox>
                      <w10:anchorlock/>
                    </v:shape>
                  </w:pict>
                </mc:Fallback>
              </mc:AlternateContent>
            </w:r>
          </w:p>
          <w:p w14:paraId="4EF3B599" w14:textId="77777777" w:rsidR="00D077E9" w:rsidRDefault="00D077E9" w:rsidP="00D077E9">
            <w:r>
              <w:rPr>
                <w:noProof/>
              </w:rPr>
              <mc:AlternateContent>
                <mc:Choice Requires="wps">
                  <w:drawing>
                    <wp:inline distT="0" distB="0" distL="0" distR="0" wp14:anchorId="4EF1F6CD" wp14:editId="3395E320">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EAEA82D"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71A57D4" w14:textId="77777777" w:rsidTr="00D077E9">
        <w:trPr>
          <w:trHeight w:val="7636"/>
        </w:trPr>
        <w:tc>
          <w:tcPr>
            <w:tcW w:w="5580" w:type="dxa"/>
            <w:tcBorders>
              <w:top w:val="nil"/>
              <w:left w:val="nil"/>
              <w:bottom w:val="nil"/>
              <w:right w:val="nil"/>
            </w:tcBorders>
          </w:tcPr>
          <w:p w14:paraId="3D10585A" w14:textId="77777777" w:rsidR="00D077E9" w:rsidRDefault="00D077E9" w:rsidP="00D077E9">
            <w:pPr>
              <w:rPr>
                <w:noProof/>
              </w:rPr>
            </w:pPr>
          </w:p>
        </w:tc>
      </w:tr>
      <w:tr w:rsidR="00D077E9" w14:paraId="797CEF62" w14:textId="77777777" w:rsidTr="00D077E9">
        <w:trPr>
          <w:trHeight w:val="2171"/>
        </w:trPr>
        <w:tc>
          <w:tcPr>
            <w:tcW w:w="5580" w:type="dxa"/>
            <w:tcBorders>
              <w:top w:val="nil"/>
              <w:left w:val="nil"/>
              <w:bottom w:val="nil"/>
              <w:right w:val="nil"/>
            </w:tcBorders>
          </w:tcPr>
          <w:sdt>
            <w:sdtPr>
              <w:id w:val="1080870105"/>
              <w:placeholder>
                <w:docPart w:val="2941DB5DC9944241B3FBEEA9DB104695"/>
              </w:placeholder>
              <w15:appearance w15:val="hidden"/>
            </w:sdtPr>
            <w:sdtContent>
              <w:p w14:paraId="08A81F69" w14:textId="7F122938"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882A24">
                  <w:rPr>
                    <w:rStyle w:val="SubtitleChar"/>
                    <w:b w:val="0"/>
                    <w:noProof/>
                  </w:rPr>
                  <w:t>December 3</w:t>
                </w:r>
                <w:r w:rsidRPr="00D86945">
                  <w:rPr>
                    <w:rStyle w:val="SubtitleChar"/>
                    <w:b w:val="0"/>
                  </w:rPr>
                  <w:fldChar w:fldCharType="end"/>
                </w:r>
              </w:p>
            </w:sdtContent>
          </w:sdt>
          <w:p w14:paraId="34C9A5E2"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18371580" wp14:editId="14407EEF">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AF30206"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36EDA56B" w14:textId="77777777" w:rsidR="00D077E9" w:rsidRDefault="00D077E9" w:rsidP="00D077E9">
            <w:pPr>
              <w:rPr>
                <w:noProof/>
                <w:sz w:val="10"/>
                <w:szCs w:val="10"/>
              </w:rPr>
            </w:pPr>
          </w:p>
          <w:p w14:paraId="55EFDD4D" w14:textId="77777777" w:rsidR="00D077E9" w:rsidRDefault="00D077E9" w:rsidP="00D077E9">
            <w:pPr>
              <w:rPr>
                <w:noProof/>
                <w:sz w:val="10"/>
                <w:szCs w:val="10"/>
              </w:rPr>
            </w:pPr>
          </w:p>
          <w:sdt>
            <w:sdtPr>
              <w:id w:val="-1740469667"/>
              <w:placeholder>
                <w:docPart w:val="3DF18CBAEEDA49BAAF15016B76A8949F"/>
              </w:placeholder>
              <w15:appearance w15:val="hidden"/>
            </w:sdtPr>
            <w:sdtContent>
              <w:p w14:paraId="5890CB39" w14:textId="77777777" w:rsidR="009C44B4" w:rsidRDefault="009C44B4" w:rsidP="00D077E9">
                <w:r>
                  <w:t xml:space="preserve">MBAN, Sauder School of Business </w:t>
                </w:r>
              </w:p>
              <w:p w14:paraId="6E09AE3C" w14:textId="313434B0" w:rsidR="00D077E9" w:rsidRDefault="009C44B4" w:rsidP="00D077E9">
                <w:r>
                  <w:t xml:space="preserve">University of British Columbia </w:t>
                </w:r>
              </w:p>
            </w:sdtContent>
          </w:sdt>
          <w:p w14:paraId="046E16C8" w14:textId="03582371" w:rsidR="00D077E9" w:rsidRDefault="00D077E9" w:rsidP="00D077E9">
            <w:r w:rsidRPr="00B231E5">
              <w:t>Authored by:</w:t>
            </w:r>
            <w:r>
              <w:t xml:space="preserve"> </w:t>
            </w:r>
            <w:sdt>
              <w:sdtPr>
                <w:alias w:val="Your Name"/>
                <w:tag w:val="Your Name"/>
                <w:id w:val="-180584491"/>
                <w:placeholder>
                  <w:docPart w:val="9BE0104A59E946459A5B09F9010F4EAF"/>
                </w:placeholder>
                <w:dataBinding w:prefixMappings="xmlns:ns0='http://schemas.microsoft.com/office/2006/coverPageProps' " w:xpath="/ns0:CoverPageProperties[1]/ns0:CompanyFax[1]" w:storeItemID="{55AF091B-3C7A-41E3-B477-F2FDAA23CFDA}"/>
                <w15:appearance w15:val="hidden"/>
                <w:text w:multiLine="1"/>
              </w:sdtPr>
              <w:sdtContent>
                <w:r w:rsidR="009C44B4">
                  <w:t xml:space="preserve">Tanishqa Agarwal, Chinmay Jain, Darian </w:t>
                </w:r>
                <w:r w:rsidR="00E06460">
                  <w:t>Ghorbanin</w:t>
                </w:r>
              </w:sdtContent>
            </w:sdt>
          </w:p>
          <w:p w14:paraId="0E6CA830" w14:textId="77777777" w:rsidR="00D077E9" w:rsidRPr="00D86945" w:rsidRDefault="00D077E9" w:rsidP="00D077E9">
            <w:pPr>
              <w:rPr>
                <w:noProof/>
                <w:sz w:val="10"/>
                <w:szCs w:val="10"/>
              </w:rPr>
            </w:pPr>
          </w:p>
        </w:tc>
      </w:tr>
    </w:tbl>
    <w:p w14:paraId="48F87A69" w14:textId="6BDB32E8" w:rsidR="00D077E9" w:rsidRDefault="00D077E9">
      <w:pPr>
        <w:spacing w:after="200"/>
      </w:pPr>
      <w:r>
        <w:rPr>
          <w:noProof/>
        </w:rPr>
        <mc:AlternateContent>
          <mc:Choice Requires="wps">
            <w:drawing>
              <wp:anchor distT="0" distB="0" distL="114300" distR="114300" simplePos="0" relativeHeight="251659264" behindDoc="1" locked="0" layoutInCell="1" allowOverlap="1" wp14:anchorId="1BB82F89" wp14:editId="533CE484">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5598CA"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379EB181" wp14:editId="5E0C6A51">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41297D"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br w:type="page"/>
      </w:r>
    </w:p>
    <w:p w14:paraId="48E89BCE" w14:textId="77777777" w:rsidR="00AC4136" w:rsidRDefault="00AC4136" w:rsidP="00E06460">
      <w:pPr>
        <w:spacing w:after="200"/>
        <w:rPr>
          <w:rFonts w:asciiTheme="majorHAnsi" w:hAnsiTheme="majorHAnsi" w:cstheme="majorHAnsi"/>
          <w:sz w:val="36"/>
          <w:szCs w:val="36"/>
          <w:u w:val="single"/>
        </w:rPr>
      </w:pPr>
    </w:p>
    <w:p w14:paraId="7F7CF910" w14:textId="5898AADF" w:rsidR="00D077E9" w:rsidRDefault="00E06460" w:rsidP="00E06460">
      <w:pPr>
        <w:spacing w:after="200"/>
        <w:rPr>
          <w:rFonts w:asciiTheme="majorHAnsi" w:hAnsiTheme="majorHAnsi" w:cstheme="majorHAnsi"/>
          <w:sz w:val="36"/>
          <w:szCs w:val="36"/>
          <w:u w:val="single"/>
        </w:rPr>
      </w:pPr>
      <w:r w:rsidRPr="00E06460">
        <w:rPr>
          <w:rFonts w:asciiTheme="majorHAnsi" w:hAnsiTheme="majorHAnsi" w:cstheme="majorHAnsi"/>
          <w:sz w:val="36"/>
          <w:szCs w:val="36"/>
          <w:u w:val="single"/>
        </w:rPr>
        <w:t>Individual Contributions</w:t>
      </w:r>
    </w:p>
    <w:p w14:paraId="73E014DC" w14:textId="08ABD35F" w:rsidR="000B57F6" w:rsidRPr="007E4338" w:rsidRDefault="000B57F6" w:rsidP="00E06460">
      <w:pPr>
        <w:spacing w:after="200"/>
        <w:rPr>
          <w:b w:val="0"/>
          <w:bCs/>
        </w:rPr>
      </w:pPr>
      <w:r w:rsidRPr="007E4338">
        <w:rPr>
          <w:b w:val="0"/>
          <w:bCs/>
        </w:rPr>
        <w:t xml:space="preserve">Each of us coded our version of the different parts </w:t>
      </w:r>
      <w:r w:rsidR="007E4338" w:rsidRPr="007E4338">
        <w:rPr>
          <w:b w:val="0"/>
          <w:bCs/>
        </w:rPr>
        <w:t xml:space="preserve">of the project. We then got together to discuss and incorporated the best versions of each code to get to the best </w:t>
      </w:r>
      <w:r w:rsidR="007E4338">
        <w:rPr>
          <w:b w:val="0"/>
          <w:bCs/>
        </w:rPr>
        <w:t>results</w:t>
      </w:r>
      <w:r w:rsidR="007E4338" w:rsidRPr="007E4338">
        <w:rPr>
          <w:b w:val="0"/>
          <w:bCs/>
        </w:rPr>
        <w:t xml:space="preserve">. </w:t>
      </w:r>
    </w:p>
    <w:tbl>
      <w:tblPr>
        <w:tblW w:w="9999" w:type="dxa"/>
        <w:tblInd w:w="40" w:type="dxa"/>
        <w:tblCellMar>
          <w:left w:w="0" w:type="dxa"/>
          <w:right w:w="0" w:type="dxa"/>
        </w:tblCellMar>
        <w:tblLook w:val="0000" w:firstRow="0" w:lastRow="0" w:firstColumn="0" w:lastColumn="0" w:noHBand="0" w:noVBand="0"/>
      </w:tblPr>
      <w:tblGrid>
        <w:gridCol w:w="9999"/>
      </w:tblGrid>
      <w:tr w:rsidR="00D077E9" w:rsidRPr="007E4338" w14:paraId="20779204" w14:textId="77777777" w:rsidTr="00DF027C">
        <w:trPr>
          <w:trHeight w:val="3546"/>
        </w:trPr>
        <w:tc>
          <w:tcPr>
            <w:tcW w:w="9999" w:type="dxa"/>
          </w:tcPr>
          <w:sdt>
            <w:sdtPr>
              <w:rPr>
                <w:rFonts w:eastAsiaTheme="minorEastAsia" w:cstheme="minorBidi"/>
                <w:b/>
                <w:sz w:val="28"/>
                <w:szCs w:val="22"/>
              </w:rPr>
              <w:id w:val="1660650702"/>
              <w:placeholder>
                <w:docPart w:val="CE902CAE35FF4B189C2861C562B39EA4"/>
              </w:placeholder>
              <w15:dataBinding w:prefixMappings="xmlns:ns0='http://schemas.microsoft.com/temp/samples' " w:xpath="/ns0:employees[1]/ns0:employee[1]/ns0:CompanyName[1]" w:storeItemID="{00000000-0000-0000-0000-000000000000}"/>
              <w15:appearance w15:val="hidden"/>
            </w:sdtPr>
            <w:sdtContent>
              <w:p w14:paraId="6358170F" w14:textId="77777777" w:rsidR="007E4338" w:rsidRDefault="007E4338" w:rsidP="00E06460">
                <w:pPr>
                  <w:pStyle w:val="Heading2"/>
                  <w:rPr>
                    <w:rFonts w:eastAsiaTheme="minorEastAsia" w:cstheme="minorBidi"/>
                    <w:b/>
                    <w:sz w:val="28"/>
                    <w:szCs w:val="22"/>
                  </w:rPr>
                </w:pPr>
              </w:p>
              <w:p w14:paraId="0090EDD5" w14:textId="1547175D" w:rsidR="00E06460" w:rsidRPr="007E4338" w:rsidRDefault="00E06460" w:rsidP="00E06460">
                <w:pPr>
                  <w:pStyle w:val="Heading2"/>
                  <w:rPr>
                    <w:bCs/>
                  </w:rPr>
                </w:pPr>
                <w:r w:rsidRPr="007E4338">
                  <w:rPr>
                    <w:bCs/>
                  </w:rPr>
                  <w:t>Tanishqa Agarwal</w:t>
                </w:r>
              </w:p>
              <w:p w14:paraId="5300C5B7" w14:textId="3F4B913A" w:rsidR="00E06460" w:rsidRPr="007E4338" w:rsidRDefault="00E06460" w:rsidP="00E06460">
                <w:pPr>
                  <w:pStyle w:val="Heading1"/>
                  <w:spacing w:before="0"/>
                  <w:rPr>
                    <w:rFonts w:asciiTheme="minorHAnsi" w:hAnsiTheme="minorHAnsi" w:cstheme="minorHAnsi"/>
                    <w:sz w:val="24"/>
                    <w:szCs w:val="24"/>
                  </w:rPr>
                </w:pPr>
                <w:r w:rsidRPr="007E4338">
                  <w:rPr>
                    <w:rFonts w:asciiTheme="minorHAnsi" w:hAnsiTheme="minorHAnsi" w:cstheme="minorHAnsi"/>
                    <w:sz w:val="24"/>
                    <w:szCs w:val="24"/>
                  </w:rPr>
                  <w:t>Student Number – 242</w:t>
                </w:r>
                <w:r w:rsidR="000B67EF" w:rsidRPr="007E4338">
                  <w:rPr>
                    <w:rFonts w:asciiTheme="minorHAnsi" w:hAnsiTheme="minorHAnsi" w:cstheme="minorHAnsi"/>
                    <w:sz w:val="24"/>
                    <w:szCs w:val="24"/>
                  </w:rPr>
                  <w:t>15832</w:t>
                </w:r>
              </w:p>
              <w:p w14:paraId="5FADE64E" w14:textId="627C4D14" w:rsidR="00E06460" w:rsidRPr="007E4338" w:rsidRDefault="00E06460" w:rsidP="00E06460">
                <w:pPr>
                  <w:pStyle w:val="Heading1"/>
                  <w:spacing w:before="0"/>
                  <w:rPr>
                    <w:rFonts w:asciiTheme="minorHAnsi" w:hAnsiTheme="minorHAnsi" w:cstheme="minorHAnsi"/>
                    <w:sz w:val="24"/>
                    <w:szCs w:val="24"/>
                  </w:rPr>
                </w:pPr>
                <w:r w:rsidRPr="007E4338">
                  <w:rPr>
                    <w:rFonts w:asciiTheme="minorHAnsi" w:hAnsiTheme="minorHAnsi" w:cstheme="minorHAnsi"/>
                    <w:sz w:val="24"/>
                    <w:szCs w:val="24"/>
                  </w:rPr>
                  <w:t>Email Id: tanishqaagarwal360@gmail.com</w:t>
                </w:r>
              </w:p>
              <w:p w14:paraId="2D692810" w14:textId="77777777" w:rsidR="00E06460" w:rsidRPr="007E4338" w:rsidRDefault="00E06460" w:rsidP="00E06460">
                <w:pPr>
                  <w:pStyle w:val="Heading1"/>
                  <w:spacing w:before="0"/>
                  <w:rPr>
                    <w:rFonts w:asciiTheme="minorHAnsi" w:hAnsiTheme="minorHAnsi" w:cstheme="minorHAnsi"/>
                    <w:sz w:val="24"/>
                    <w:szCs w:val="24"/>
                  </w:rPr>
                </w:pPr>
                <w:r w:rsidRPr="007E4338">
                  <w:rPr>
                    <w:rFonts w:asciiTheme="minorHAnsi" w:hAnsiTheme="minorHAnsi" w:cstheme="minorHAnsi"/>
                    <w:sz w:val="24"/>
                    <w:szCs w:val="24"/>
                  </w:rPr>
                  <w:t xml:space="preserve">Section: BA2 </w:t>
                </w:r>
              </w:p>
              <w:p w14:paraId="1A1718D3" w14:textId="77777777" w:rsidR="007E4338" w:rsidRPr="007E4338" w:rsidRDefault="007E4338" w:rsidP="007E4338"/>
              <w:p w14:paraId="37966A44" w14:textId="2C542A50" w:rsidR="00DF027C" w:rsidRPr="007E4338" w:rsidRDefault="007E4338" w:rsidP="007E4338">
                <w:r w:rsidRPr="007E4338">
                  <w:rPr>
                    <w:b w:val="0"/>
                    <w:bCs/>
                  </w:rPr>
                  <w:t xml:space="preserve">Role: Code for [A], [B], [C], Insights around analysis and </w:t>
                </w:r>
                <w:r>
                  <w:rPr>
                    <w:b w:val="0"/>
                    <w:bCs/>
                  </w:rPr>
                  <w:t>R</w:t>
                </w:r>
                <w:r w:rsidRPr="007E4338">
                  <w:rPr>
                    <w:b w:val="0"/>
                    <w:bCs/>
                  </w:rPr>
                  <w:t xml:space="preserve">eport </w:t>
                </w:r>
                <w:r>
                  <w:rPr>
                    <w:b w:val="0"/>
                    <w:bCs/>
                  </w:rPr>
                  <w:t>F</w:t>
                </w:r>
                <w:r w:rsidRPr="007E4338">
                  <w:rPr>
                    <w:b w:val="0"/>
                    <w:bCs/>
                  </w:rPr>
                  <w:t>ormulation</w:t>
                </w:r>
              </w:p>
            </w:sdtContent>
          </w:sdt>
        </w:tc>
      </w:tr>
      <w:tr w:rsidR="00DF027C" w14:paraId="26231B75" w14:textId="77777777" w:rsidTr="00DF027C">
        <w:trPr>
          <w:trHeight w:val="5931"/>
        </w:trPr>
        <w:tc>
          <w:tcPr>
            <w:tcW w:w="9999" w:type="dxa"/>
          </w:tcPr>
          <w:p w14:paraId="24D88F18" w14:textId="22F649C3" w:rsidR="00E06460" w:rsidRDefault="00E06460" w:rsidP="00DF027C">
            <w:pPr>
              <w:pStyle w:val="Content"/>
            </w:pPr>
          </w:p>
          <w:sdt>
            <w:sdtPr>
              <w:rPr>
                <w:rFonts w:eastAsiaTheme="minorEastAsia" w:cstheme="minorBidi"/>
                <w:b/>
                <w:sz w:val="28"/>
                <w:szCs w:val="22"/>
              </w:rPr>
              <w:id w:val="386455465"/>
              <w:placeholder>
                <w:docPart w:val="36060EB02AC4440DBD84C16F1B0973B7"/>
              </w:placeholder>
              <w15:dataBinding w:prefixMappings="xmlns:ns0='http://schemas.microsoft.com/temp/samples' " w:xpath="/ns0:employees[1]/ns0:employee[1]/ns0:CompanyName[1]" w:storeItemID="{00000000-0000-0000-0000-000000000000}"/>
              <w15:appearance w15:val="hidden"/>
            </w:sdtPr>
            <w:sdtContent>
              <w:p w14:paraId="009F6E64" w14:textId="1B176A4A" w:rsidR="00E06460" w:rsidRPr="00F34DB4" w:rsidRDefault="00E06460" w:rsidP="00E06460">
                <w:pPr>
                  <w:pStyle w:val="Heading2"/>
                </w:pPr>
                <w:r w:rsidRPr="00F34DB4">
                  <w:t>Chinmay Jain</w:t>
                </w:r>
              </w:p>
              <w:p w14:paraId="7F5A91A5" w14:textId="58B70D1D"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 xml:space="preserve">Student Number – </w:t>
                </w:r>
                <w:r w:rsidR="00AF0D70">
                  <w:rPr>
                    <w:rFonts w:asciiTheme="minorHAnsi" w:hAnsiTheme="minorHAnsi" w:cstheme="minorHAnsi"/>
                    <w:sz w:val="24"/>
                    <w:szCs w:val="24"/>
                  </w:rPr>
                  <w:t>54565486</w:t>
                </w:r>
              </w:p>
              <w:p w14:paraId="5092644C" w14:textId="287E36F6"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Email Id:</w:t>
                </w:r>
                <w:r w:rsidR="00AF0D70">
                  <w:rPr>
                    <w:rFonts w:asciiTheme="minorHAnsi" w:hAnsiTheme="minorHAnsi" w:cstheme="minorHAnsi"/>
                    <w:sz w:val="24"/>
                    <w:szCs w:val="24"/>
                  </w:rPr>
                  <w:t xml:space="preserve"> chinmayjain132@gmail.com</w:t>
                </w:r>
              </w:p>
              <w:p w14:paraId="1B1E98A5" w14:textId="77777777"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 xml:space="preserve">Section: BA2 </w:t>
                </w:r>
              </w:p>
              <w:p w14:paraId="7FD2AE08" w14:textId="77777777" w:rsidR="00E06460" w:rsidRPr="00661AFF" w:rsidRDefault="00000000" w:rsidP="00E06460">
                <w:pPr>
                  <w:rPr>
                    <w:b w:val="0"/>
                  </w:rPr>
                </w:pPr>
              </w:p>
            </w:sdtContent>
          </w:sdt>
          <w:p w14:paraId="506B5CAB" w14:textId="1E525D35" w:rsidR="00E06460" w:rsidRPr="007E4338" w:rsidRDefault="007E4338" w:rsidP="00E06460">
            <w:pPr>
              <w:pStyle w:val="Content"/>
            </w:pPr>
            <w:r w:rsidRPr="007E4338">
              <w:t xml:space="preserve">Role: Code for [A], [B], [C], [D] and Insights around analysis </w:t>
            </w:r>
          </w:p>
          <w:p w14:paraId="63D1E988" w14:textId="56645312" w:rsidR="00E06460" w:rsidRDefault="00E06460" w:rsidP="00DF027C">
            <w:pPr>
              <w:pStyle w:val="Content"/>
            </w:pPr>
          </w:p>
          <w:p w14:paraId="61D3CC07" w14:textId="77777777" w:rsidR="007E4338" w:rsidRPr="00661AFF" w:rsidRDefault="007E4338" w:rsidP="00DF027C">
            <w:pPr>
              <w:pStyle w:val="Content"/>
            </w:pPr>
          </w:p>
          <w:sdt>
            <w:sdtPr>
              <w:rPr>
                <w:rFonts w:eastAsiaTheme="minorEastAsia" w:cstheme="minorBidi"/>
                <w:b/>
                <w:sz w:val="28"/>
                <w:szCs w:val="22"/>
              </w:rPr>
              <w:id w:val="-1515225469"/>
              <w:placeholder>
                <w:docPart w:val="3D1836219FBA4B7CBE2A02EAE8B36145"/>
              </w:placeholder>
              <w15:dataBinding w:prefixMappings="xmlns:ns0='http://schemas.microsoft.com/temp/samples' " w:xpath="/ns0:employees[1]/ns0:employee[1]/ns0:CompanyName[1]" w:storeItemID="{00000000-0000-0000-0000-000000000000}"/>
              <w15:appearance w15:val="hidden"/>
            </w:sdtPr>
            <w:sdtContent>
              <w:p w14:paraId="1A98A154" w14:textId="12C988FA" w:rsidR="00E06460" w:rsidRPr="00F34DB4" w:rsidRDefault="00E06460" w:rsidP="00E06460">
                <w:pPr>
                  <w:pStyle w:val="Heading2"/>
                </w:pPr>
                <w:r w:rsidRPr="00F34DB4">
                  <w:t xml:space="preserve">Darian </w:t>
                </w:r>
                <w:proofErr w:type="spellStart"/>
                <w:r w:rsidRPr="00F34DB4">
                  <w:t>Ghorbani</w:t>
                </w:r>
                <w:r w:rsidR="000B57F6">
                  <w:t>a</w:t>
                </w:r>
                <w:r w:rsidRPr="00F34DB4">
                  <w:t>n</w:t>
                </w:r>
                <w:proofErr w:type="spellEnd"/>
              </w:p>
              <w:p w14:paraId="6C71D573" w14:textId="73E05DAB"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 xml:space="preserve">Student Number – </w:t>
                </w:r>
                <w:r w:rsidR="00AF0D70">
                  <w:rPr>
                    <w:rFonts w:asciiTheme="minorHAnsi" w:hAnsiTheme="minorHAnsi" w:cstheme="minorHAnsi"/>
                    <w:sz w:val="24"/>
                    <w:szCs w:val="24"/>
                  </w:rPr>
                  <w:t>79079604</w:t>
                </w:r>
              </w:p>
              <w:p w14:paraId="661696FC" w14:textId="162CD933"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 xml:space="preserve">Email Id: </w:t>
                </w:r>
                <w:r w:rsidR="00AF0D70">
                  <w:rPr>
                    <w:rFonts w:asciiTheme="minorHAnsi" w:hAnsiTheme="minorHAnsi" w:cstheme="minorHAnsi"/>
                    <w:sz w:val="24"/>
                    <w:szCs w:val="24"/>
                  </w:rPr>
                  <w:t>darian.ghorbanian@gmail.com</w:t>
                </w:r>
              </w:p>
              <w:p w14:paraId="0BAB2548" w14:textId="77777777" w:rsidR="00E06460" w:rsidRPr="00F34DB4" w:rsidRDefault="00E06460" w:rsidP="00E06460">
                <w:pPr>
                  <w:pStyle w:val="Heading1"/>
                  <w:spacing w:before="0"/>
                  <w:rPr>
                    <w:rFonts w:asciiTheme="minorHAnsi" w:hAnsiTheme="minorHAnsi" w:cstheme="minorHAnsi"/>
                    <w:sz w:val="24"/>
                    <w:szCs w:val="24"/>
                  </w:rPr>
                </w:pPr>
                <w:r w:rsidRPr="00F34DB4">
                  <w:rPr>
                    <w:rFonts w:asciiTheme="minorHAnsi" w:hAnsiTheme="minorHAnsi" w:cstheme="minorHAnsi"/>
                    <w:sz w:val="24"/>
                    <w:szCs w:val="24"/>
                  </w:rPr>
                  <w:t xml:space="preserve">Section: BA2 </w:t>
                </w:r>
              </w:p>
              <w:p w14:paraId="3FC1E591" w14:textId="77777777" w:rsidR="00E06460" w:rsidRPr="00661AFF" w:rsidRDefault="00000000" w:rsidP="00E06460">
                <w:pPr>
                  <w:rPr>
                    <w:b w:val="0"/>
                  </w:rPr>
                </w:pPr>
              </w:p>
            </w:sdtContent>
          </w:sdt>
          <w:p w14:paraId="03754E3B" w14:textId="1C17708E" w:rsidR="007E4338" w:rsidRPr="007E4338" w:rsidRDefault="007E4338" w:rsidP="007E4338">
            <w:pPr>
              <w:pStyle w:val="Content"/>
            </w:pPr>
            <w:r w:rsidRPr="007E4338">
              <w:t xml:space="preserve">Role: Code for [A], [B], [C], [D] and Insights around analysis </w:t>
            </w:r>
          </w:p>
          <w:p w14:paraId="0C90BE2D" w14:textId="6C8DEF04" w:rsidR="00E06460" w:rsidRPr="00DF027C" w:rsidRDefault="00E06460" w:rsidP="00E06460">
            <w:pPr>
              <w:pStyle w:val="Content"/>
            </w:pPr>
          </w:p>
          <w:p w14:paraId="27DC774D" w14:textId="77777777" w:rsidR="00E06460" w:rsidRPr="00661AFF" w:rsidRDefault="00E06460" w:rsidP="00E06460">
            <w:pPr>
              <w:pStyle w:val="Content"/>
            </w:pPr>
          </w:p>
          <w:p w14:paraId="4F557F7B" w14:textId="1E08799D" w:rsidR="00E06460" w:rsidRPr="00661AFF" w:rsidRDefault="00E06460" w:rsidP="00DF027C">
            <w:pPr>
              <w:pStyle w:val="Content"/>
            </w:pPr>
          </w:p>
          <w:p w14:paraId="462E2D0A" w14:textId="77777777" w:rsidR="00E06460" w:rsidRPr="00661AFF" w:rsidRDefault="00E06460" w:rsidP="00DF027C">
            <w:pPr>
              <w:pStyle w:val="Content"/>
            </w:pPr>
          </w:p>
          <w:p w14:paraId="639A0682" w14:textId="77777777" w:rsidR="00661AFF" w:rsidRDefault="00661AFF" w:rsidP="002D014F">
            <w:pPr>
              <w:rPr>
                <w:b w:val="0"/>
              </w:rPr>
            </w:pPr>
          </w:p>
          <w:p w14:paraId="1EB2483E" w14:textId="54C34E27" w:rsidR="002D014F" w:rsidRPr="00661AFF" w:rsidRDefault="002D014F" w:rsidP="002D014F">
            <w:pPr>
              <w:rPr>
                <w:rFonts w:asciiTheme="majorHAnsi" w:hAnsiTheme="majorHAnsi" w:cstheme="majorHAnsi"/>
                <w:sz w:val="36"/>
                <w:szCs w:val="36"/>
                <w:u w:val="single"/>
              </w:rPr>
            </w:pPr>
            <w:r w:rsidRPr="00661AFF">
              <w:rPr>
                <w:rFonts w:asciiTheme="majorHAnsi" w:hAnsiTheme="majorHAnsi" w:cstheme="majorHAnsi"/>
                <w:sz w:val="36"/>
                <w:szCs w:val="36"/>
                <w:u w:val="single"/>
              </w:rPr>
              <w:t xml:space="preserve">Project Overview: </w:t>
            </w:r>
          </w:p>
          <w:p w14:paraId="3BE4DC0C" w14:textId="77777777" w:rsidR="002D014F" w:rsidRPr="00661AFF" w:rsidRDefault="002D014F" w:rsidP="002D014F">
            <w:pPr>
              <w:rPr>
                <w:b w:val="0"/>
              </w:rPr>
            </w:pPr>
          </w:p>
          <w:p w14:paraId="278D17EA" w14:textId="4F5E1161" w:rsidR="002D014F" w:rsidRDefault="002D014F" w:rsidP="002D014F">
            <w:pPr>
              <w:rPr>
                <w:b w:val="0"/>
              </w:rPr>
            </w:pPr>
            <w:r w:rsidRPr="002D014F">
              <w:rPr>
                <w:b w:val="0"/>
              </w:rPr>
              <w:t xml:space="preserve">People actively express their opinions in social media platforms such as Twitter, Facebook, Instagram, WeChat, TikTok, etc. As aspiring analytics experts, we want to take this opportunity </w:t>
            </w:r>
            <w:r w:rsidR="00F34DB4">
              <w:rPr>
                <w:b w:val="0"/>
              </w:rPr>
              <w:t xml:space="preserve">to use our </w:t>
            </w:r>
            <w:r w:rsidRPr="002D014F">
              <w:rPr>
                <w:b w:val="0"/>
              </w:rPr>
              <w:t xml:space="preserve">Python skills to conduct social media analysis. </w:t>
            </w:r>
          </w:p>
          <w:p w14:paraId="51B7A33D" w14:textId="0CFE4650" w:rsidR="002D014F" w:rsidRDefault="002D014F" w:rsidP="002D014F">
            <w:pPr>
              <w:rPr>
                <w:b w:val="0"/>
              </w:rPr>
            </w:pPr>
          </w:p>
          <w:p w14:paraId="11DC14CD" w14:textId="7EC132B5" w:rsidR="002D014F" w:rsidRDefault="002D014F" w:rsidP="002D014F">
            <w:pPr>
              <w:rPr>
                <w:b w:val="0"/>
              </w:rPr>
            </w:pPr>
            <w:r>
              <w:rPr>
                <w:b w:val="0"/>
              </w:rPr>
              <w:t>The platform we have chosen for our analysis is Twitter</w:t>
            </w:r>
            <w:r w:rsidR="00661AFF">
              <w:rPr>
                <w:b w:val="0"/>
              </w:rPr>
              <w:t xml:space="preserve">. Twitter has a 229 million active user base across the globe which provides for a lucrative ground to collect ample data from. </w:t>
            </w:r>
            <w:r w:rsidR="00661AFF" w:rsidRPr="00661AFF">
              <w:rPr>
                <w:b w:val="0"/>
              </w:rPr>
              <w:t>Every second, on average, around 6,000 tweets are tweeted on Twitter, corresponding to over 350,000 tweets sent per minute, 500 million tweets per day and around 200 billion tweets per year</w:t>
            </w:r>
            <w:r w:rsidR="00661AFF">
              <w:rPr>
                <w:b w:val="0"/>
              </w:rPr>
              <w:t xml:space="preserve">! </w:t>
            </w:r>
          </w:p>
          <w:p w14:paraId="2247D1FF" w14:textId="384FE07B" w:rsidR="00661AFF" w:rsidRDefault="00661AFF" w:rsidP="002D014F">
            <w:pPr>
              <w:rPr>
                <w:b w:val="0"/>
              </w:rPr>
            </w:pPr>
          </w:p>
          <w:p w14:paraId="57EB72CB" w14:textId="4B2688F1" w:rsidR="008A6518" w:rsidRDefault="00661AFF" w:rsidP="002D014F">
            <w:pPr>
              <w:rPr>
                <w:b w:val="0"/>
              </w:rPr>
            </w:pPr>
            <w:r>
              <w:rPr>
                <w:b w:val="0"/>
              </w:rPr>
              <w:t>C</w:t>
            </w:r>
            <w:r w:rsidRPr="00661AFF">
              <w:rPr>
                <w:b w:val="0"/>
              </w:rPr>
              <w:t>limate change is one of the most discussed topics of the decade.</w:t>
            </w:r>
            <w:r w:rsidR="008A6518">
              <w:rPr>
                <w:b w:val="0"/>
              </w:rPr>
              <w:t xml:space="preserve"> It is not just an environmental crisis anymore but a social issue affecting all sections of society. </w:t>
            </w:r>
            <w:r w:rsidRPr="00661AFF">
              <w:rPr>
                <w:b w:val="0"/>
              </w:rPr>
              <w:t xml:space="preserve">Some people think </w:t>
            </w:r>
            <w:r w:rsidR="008A6518">
              <w:rPr>
                <w:b w:val="0"/>
              </w:rPr>
              <w:t xml:space="preserve">it </w:t>
            </w:r>
            <w:r w:rsidRPr="00661AFF">
              <w:rPr>
                <w:b w:val="0"/>
              </w:rPr>
              <w:t xml:space="preserve">is a </w:t>
            </w:r>
            <w:r>
              <w:rPr>
                <w:b w:val="0"/>
              </w:rPr>
              <w:t>big</w:t>
            </w:r>
            <w:r w:rsidRPr="00661AFF">
              <w:rPr>
                <w:b w:val="0"/>
              </w:rPr>
              <w:t xml:space="preserve"> threat to the planet whereas some people think, it is a hoax. </w:t>
            </w:r>
            <w:r w:rsidR="00174EF5">
              <w:rPr>
                <w:b w:val="0"/>
              </w:rPr>
              <w:t xml:space="preserve">In recent years there has been </w:t>
            </w:r>
            <w:r w:rsidR="008A6518">
              <w:rPr>
                <w:b w:val="0"/>
              </w:rPr>
              <w:t xml:space="preserve">a lot more awareness on this topic with prominent global leaders/celebrities/organizations taking the fore front on addressing the same via their social media platforms. </w:t>
            </w:r>
          </w:p>
          <w:p w14:paraId="52F13331" w14:textId="77777777" w:rsidR="008A6518" w:rsidRDefault="008A6518" w:rsidP="002D014F">
            <w:pPr>
              <w:rPr>
                <w:b w:val="0"/>
              </w:rPr>
            </w:pPr>
          </w:p>
          <w:p w14:paraId="49E660F9" w14:textId="45038E5B" w:rsidR="00DF027C" w:rsidRPr="00661AFF" w:rsidRDefault="008A6518" w:rsidP="00F34DB4">
            <w:r>
              <w:rPr>
                <w:b w:val="0"/>
              </w:rPr>
              <w:t>M</w:t>
            </w:r>
            <w:r w:rsidR="00174EF5">
              <w:rPr>
                <w:b w:val="0"/>
              </w:rPr>
              <w:t xml:space="preserve">any people take to social media to express their </w:t>
            </w:r>
            <w:r w:rsidR="00F34DB4">
              <w:rPr>
                <w:b w:val="0"/>
              </w:rPr>
              <w:t>support/</w:t>
            </w:r>
            <w:r w:rsidR="00174EF5">
              <w:rPr>
                <w:b w:val="0"/>
              </w:rPr>
              <w:t xml:space="preserve">opinions on </w:t>
            </w:r>
            <w:r w:rsidR="00F34DB4">
              <w:rPr>
                <w:b w:val="0"/>
              </w:rPr>
              <w:t xml:space="preserve">such </w:t>
            </w:r>
            <w:r w:rsidR="00174EF5">
              <w:rPr>
                <w:b w:val="0"/>
              </w:rPr>
              <w:t xml:space="preserve">topics when they are especially trending, but what will be interesting to note is </w:t>
            </w:r>
            <w:r>
              <w:rPr>
                <w:b w:val="0"/>
              </w:rPr>
              <w:t xml:space="preserve">the general </w:t>
            </w:r>
            <w:r w:rsidR="00F34DB4">
              <w:rPr>
                <w:b w:val="0"/>
              </w:rPr>
              <w:t>perception, activity and sentiment around a social issue such as climate change on any given ‘normal’ day.</w:t>
            </w:r>
            <w:r>
              <w:rPr>
                <w:b w:val="0"/>
              </w:rPr>
              <w:t xml:space="preserve"> </w:t>
            </w:r>
            <w:r w:rsidR="00661AFF" w:rsidRPr="00661AFF">
              <w:rPr>
                <w:b w:val="0"/>
              </w:rPr>
              <w:t xml:space="preserve">The aim of this project is to analyze how people’s perceptions towards </w:t>
            </w:r>
            <w:r w:rsidR="00661AFF" w:rsidRPr="00F34DB4">
              <w:rPr>
                <w:b w:val="0"/>
              </w:rPr>
              <w:t xml:space="preserve">climate change </w:t>
            </w:r>
            <w:r w:rsidR="00174EF5" w:rsidRPr="00F34DB4">
              <w:rPr>
                <w:b w:val="0"/>
              </w:rPr>
              <w:t xml:space="preserve">are </w:t>
            </w:r>
            <w:r w:rsidR="00661AFF" w:rsidRPr="00F34DB4">
              <w:rPr>
                <w:b w:val="0"/>
              </w:rPr>
              <w:t>using sentiment analysis on Twitter data.</w:t>
            </w:r>
            <w:r w:rsidR="00661AFF" w:rsidRPr="00661AFF">
              <w:rPr>
                <w:b w:val="0"/>
              </w:rPr>
              <w:t xml:space="preserve"> </w:t>
            </w:r>
          </w:p>
        </w:tc>
      </w:tr>
    </w:tbl>
    <w:p w14:paraId="2BE119AB" w14:textId="7E9F06D6" w:rsidR="00E0493A" w:rsidRDefault="00E0493A" w:rsidP="00DF027C"/>
    <w:p w14:paraId="35D64916" w14:textId="78BEA8E1" w:rsidR="0019264D" w:rsidRDefault="0019264D" w:rsidP="00DF027C"/>
    <w:p w14:paraId="4561C26A" w14:textId="526C2DF4" w:rsidR="0019264D" w:rsidRDefault="0019264D" w:rsidP="00DF027C"/>
    <w:p w14:paraId="1B2BD47E" w14:textId="7B8399FF" w:rsidR="0019264D" w:rsidRDefault="0019264D" w:rsidP="00DF027C"/>
    <w:p w14:paraId="02B7BCA2" w14:textId="5DCC4307" w:rsidR="0019264D" w:rsidRDefault="0019264D" w:rsidP="00DF027C"/>
    <w:p w14:paraId="33803EC8" w14:textId="017FD85F" w:rsidR="0019264D" w:rsidRDefault="0019264D">
      <w:pPr>
        <w:spacing w:after="200"/>
      </w:pPr>
    </w:p>
    <w:p w14:paraId="209C5303" w14:textId="77777777" w:rsidR="000B67EF" w:rsidRDefault="000B67EF">
      <w:pPr>
        <w:spacing w:after="200"/>
      </w:pPr>
    </w:p>
    <w:p w14:paraId="34A14E30" w14:textId="77777777" w:rsidR="0019264D" w:rsidRDefault="0019264D">
      <w:pPr>
        <w:spacing w:after="200"/>
      </w:pPr>
    </w:p>
    <w:p w14:paraId="2AB0CA9B" w14:textId="0978A51B" w:rsidR="00E84229" w:rsidRDefault="00E84229" w:rsidP="00E84229">
      <w:pPr>
        <w:pStyle w:val="NormalWeb"/>
        <w:spacing w:before="0" w:beforeAutospacing="0" w:after="240" w:afterAutospacing="0"/>
        <w:rPr>
          <w:rFonts w:asciiTheme="majorHAnsi" w:hAnsiTheme="majorHAnsi" w:cstheme="majorHAnsi"/>
          <w:b/>
          <w:color w:val="082A75" w:themeColor="text2"/>
          <w:sz w:val="36"/>
          <w:szCs w:val="36"/>
        </w:rPr>
      </w:pPr>
      <w:r>
        <w:rPr>
          <w:rFonts w:asciiTheme="majorHAnsi" w:hAnsiTheme="majorHAnsi" w:cstheme="majorHAnsi"/>
          <w:b/>
          <w:color w:val="082A75" w:themeColor="text2"/>
          <w:sz w:val="36"/>
          <w:szCs w:val="36"/>
        </w:rPr>
        <w:t xml:space="preserve">Python Libraries Installed </w:t>
      </w:r>
    </w:p>
    <w:p w14:paraId="7462A62B" w14:textId="70E5FA69" w:rsidR="00E84229" w:rsidRDefault="00E84229" w:rsidP="00E84229">
      <w:pPr>
        <w:pStyle w:val="NormalWeb"/>
        <w:spacing w:before="0" w:beforeAutospacing="0" w:after="240" w:afterAutospacing="0"/>
        <w:rPr>
          <w:rFonts w:asciiTheme="minorHAnsi" w:hAnsiTheme="minorHAnsi" w:cstheme="minorBidi"/>
          <w:color w:val="082A75" w:themeColor="text2"/>
          <w:sz w:val="28"/>
          <w:szCs w:val="22"/>
        </w:rPr>
      </w:pPr>
      <w:r w:rsidRPr="00E84229">
        <w:rPr>
          <w:rFonts w:asciiTheme="minorHAnsi" w:hAnsiTheme="minorHAnsi" w:cstheme="minorBidi"/>
          <w:color w:val="082A75" w:themeColor="text2"/>
          <w:sz w:val="28"/>
          <w:szCs w:val="22"/>
        </w:rPr>
        <w:t xml:space="preserve">Below code snippet highlights all libraries installed for the purpose of this project – </w:t>
      </w:r>
    </w:p>
    <w:p w14:paraId="592120AE" w14:textId="5CEF96B5" w:rsidR="00662660" w:rsidRDefault="00662660" w:rsidP="00E84229">
      <w:pPr>
        <w:pStyle w:val="NormalWeb"/>
        <w:spacing w:before="0" w:beforeAutospacing="0" w:after="240" w:afterAutospacing="0"/>
        <w:rPr>
          <w:rFonts w:asciiTheme="minorHAnsi" w:hAnsiTheme="minorHAnsi" w:cstheme="minorBidi"/>
          <w:color w:val="082A75" w:themeColor="text2"/>
          <w:sz w:val="28"/>
          <w:szCs w:val="22"/>
        </w:rPr>
      </w:pPr>
      <w:r>
        <w:rPr>
          <w:noProof/>
        </w:rPr>
        <w:drawing>
          <wp:inline distT="0" distB="0" distL="0" distR="0" wp14:anchorId="78A371DC" wp14:editId="5D794210">
            <wp:extent cx="2047965" cy="170953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53144" cy="1713853"/>
                    </a:xfrm>
                    <a:prstGeom prst="rect">
                      <a:avLst/>
                    </a:prstGeom>
                  </pic:spPr>
                </pic:pic>
              </a:graphicData>
            </a:graphic>
          </wp:inline>
        </w:drawing>
      </w:r>
    </w:p>
    <w:p w14:paraId="6E757EDC" w14:textId="77777777" w:rsidR="00662660" w:rsidRPr="00E84229" w:rsidRDefault="00662660" w:rsidP="00E84229">
      <w:pPr>
        <w:pStyle w:val="NormalWeb"/>
        <w:spacing w:before="0" w:beforeAutospacing="0" w:after="240" w:afterAutospacing="0"/>
        <w:rPr>
          <w:rFonts w:asciiTheme="minorHAnsi" w:hAnsiTheme="minorHAnsi" w:cstheme="minorBidi"/>
          <w:color w:val="082A75" w:themeColor="text2"/>
          <w:sz w:val="28"/>
          <w:szCs w:val="22"/>
        </w:rPr>
      </w:pPr>
    </w:p>
    <w:p w14:paraId="72C47392" w14:textId="219E7CBF" w:rsidR="00E84229" w:rsidRPr="00E84229" w:rsidRDefault="00E84229" w:rsidP="00E84229">
      <w:pPr>
        <w:pStyle w:val="NormalWeb"/>
        <w:spacing w:before="0" w:beforeAutospacing="0" w:after="240" w:afterAutospacing="0"/>
        <w:rPr>
          <w:rFonts w:asciiTheme="minorHAnsi" w:hAnsiTheme="minorHAnsi" w:cstheme="minorBidi"/>
          <w:color w:val="082A75" w:themeColor="text2"/>
          <w:sz w:val="28"/>
          <w:szCs w:val="22"/>
        </w:rPr>
      </w:pPr>
      <w:r>
        <w:rPr>
          <w:noProof/>
        </w:rPr>
        <w:drawing>
          <wp:inline distT="0" distB="0" distL="0" distR="0" wp14:anchorId="58247A83" wp14:editId="7AB7D7E7">
            <wp:extent cx="4432852" cy="3293215"/>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5765" cy="3302808"/>
                    </a:xfrm>
                    <a:prstGeom prst="rect">
                      <a:avLst/>
                    </a:prstGeom>
                  </pic:spPr>
                </pic:pic>
              </a:graphicData>
            </a:graphic>
          </wp:inline>
        </w:drawing>
      </w:r>
    </w:p>
    <w:p w14:paraId="670B723F" w14:textId="37F16AAE" w:rsidR="00E0493A" w:rsidRDefault="00E0493A">
      <w:pPr>
        <w:spacing w:after="200"/>
      </w:pPr>
      <w:r>
        <w:br w:type="page"/>
      </w:r>
    </w:p>
    <w:p w14:paraId="40852D25" w14:textId="77777777" w:rsidR="00AC4136" w:rsidRDefault="00AC4136">
      <w:pPr>
        <w:spacing w:after="200"/>
      </w:pPr>
    </w:p>
    <w:p w14:paraId="4254739C" w14:textId="11D54133" w:rsidR="006623DA" w:rsidRPr="00C56299" w:rsidRDefault="00E0493A" w:rsidP="006623DA">
      <w:pPr>
        <w:pStyle w:val="NormalWeb"/>
        <w:numPr>
          <w:ilvl w:val="0"/>
          <w:numId w:val="3"/>
        </w:numPr>
        <w:spacing w:before="0" w:beforeAutospacing="0" w:after="240" w:afterAutospacing="0"/>
        <w:rPr>
          <w:rFonts w:asciiTheme="majorHAnsi" w:hAnsiTheme="majorHAnsi" w:cstheme="majorHAnsi"/>
          <w:b/>
          <w:color w:val="082A75" w:themeColor="text2"/>
          <w:sz w:val="36"/>
          <w:szCs w:val="36"/>
        </w:rPr>
      </w:pPr>
      <w:r w:rsidRPr="00E0493A">
        <w:rPr>
          <w:rFonts w:asciiTheme="majorHAnsi" w:hAnsiTheme="majorHAnsi" w:cstheme="majorHAnsi"/>
          <w:b/>
          <w:color w:val="082A75" w:themeColor="text2"/>
          <w:sz w:val="36"/>
          <w:szCs w:val="36"/>
        </w:rPr>
        <w:t xml:space="preserve"> Keyword Selection and Data Collection</w:t>
      </w:r>
    </w:p>
    <w:p w14:paraId="688BFF7B" w14:textId="77777777" w:rsidR="00A210DA" w:rsidRPr="00C56299" w:rsidRDefault="006623DA" w:rsidP="00A210DA">
      <w:pPr>
        <w:pStyle w:val="Content"/>
        <w:numPr>
          <w:ilvl w:val="0"/>
          <w:numId w:val="5"/>
        </w:numPr>
        <w:rPr>
          <w:sz w:val="32"/>
          <w:szCs w:val="32"/>
        </w:rPr>
      </w:pPr>
      <w:r w:rsidRPr="00C56299">
        <w:rPr>
          <w:sz w:val="32"/>
          <w:szCs w:val="32"/>
        </w:rPr>
        <w:t xml:space="preserve">Apply </w:t>
      </w:r>
      <w:r w:rsidR="00A210DA" w:rsidRPr="00C56299">
        <w:rPr>
          <w:sz w:val="32"/>
          <w:szCs w:val="32"/>
        </w:rPr>
        <w:t>for a</w:t>
      </w:r>
      <w:r w:rsidRPr="00C56299">
        <w:rPr>
          <w:sz w:val="32"/>
          <w:szCs w:val="32"/>
        </w:rPr>
        <w:t xml:space="preserve"> Twitter Developer’s account </w:t>
      </w:r>
    </w:p>
    <w:p w14:paraId="3F380C31" w14:textId="1D5DF0CA" w:rsidR="00A210DA" w:rsidRPr="00C56299" w:rsidRDefault="00A210DA" w:rsidP="00A210DA">
      <w:pPr>
        <w:pStyle w:val="Content"/>
        <w:ind w:left="720"/>
      </w:pPr>
      <w:r w:rsidRPr="00C56299">
        <w:t>Once we got the account we created a dummy app, and from that app we got the necessary Keys &amp; Tokens which we need for the API.</w:t>
      </w:r>
    </w:p>
    <w:p w14:paraId="37EB3F6A" w14:textId="56EC8AAA" w:rsidR="00A210DA" w:rsidRPr="00C56299" w:rsidRDefault="00A210DA" w:rsidP="00A210DA">
      <w:pPr>
        <w:pStyle w:val="Content"/>
        <w:ind w:left="720"/>
      </w:pPr>
    </w:p>
    <w:p w14:paraId="0CCF1A08" w14:textId="77777777" w:rsidR="00A210DA" w:rsidRPr="00C56299" w:rsidRDefault="00A210DA" w:rsidP="00A210DA">
      <w:pPr>
        <w:pStyle w:val="Content"/>
        <w:numPr>
          <w:ilvl w:val="0"/>
          <w:numId w:val="5"/>
        </w:numPr>
        <w:rPr>
          <w:sz w:val="32"/>
          <w:szCs w:val="32"/>
        </w:rPr>
      </w:pPr>
      <w:r w:rsidRPr="00C56299">
        <w:rPr>
          <w:sz w:val="32"/>
          <w:szCs w:val="32"/>
        </w:rPr>
        <w:t xml:space="preserve">Connecting with Twitter API and extracting the data </w:t>
      </w:r>
    </w:p>
    <w:p w14:paraId="03E18177" w14:textId="4982B617" w:rsidR="00A210DA" w:rsidRPr="00A210DA" w:rsidRDefault="00A210DA" w:rsidP="00A210DA">
      <w:pPr>
        <w:pStyle w:val="Content"/>
        <w:ind w:left="720"/>
      </w:pPr>
      <w:r w:rsidRPr="00C56299">
        <w:t>After the connection is established, we can query the Twitter API and ask for the data we want.</w:t>
      </w:r>
    </w:p>
    <w:p w14:paraId="503FD5E1" w14:textId="7CCA23DB" w:rsidR="00A210DA" w:rsidRDefault="00A210DA" w:rsidP="00A210DA">
      <w:pPr>
        <w:pStyle w:val="Content"/>
      </w:pPr>
    </w:p>
    <w:p w14:paraId="71CE89F5" w14:textId="6DC27F2F" w:rsidR="00A210DA" w:rsidRDefault="00C56299" w:rsidP="00A210DA">
      <w:pPr>
        <w:pStyle w:val="Content"/>
        <w:ind w:left="720"/>
      </w:pPr>
      <w:r>
        <w:rPr>
          <w:noProof/>
        </w:rPr>
        <w:drawing>
          <wp:inline distT="0" distB="0" distL="0" distR="0" wp14:anchorId="599626B5" wp14:editId="7607E57B">
            <wp:extent cx="4091940" cy="86283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2101" cy="869197"/>
                    </a:xfrm>
                    <a:prstGeom prst="rect">
                      <a:avLst/>
                    </a:prstGeom>
                  </pic:spPr>
                </pic:pic>
              </a:graphicData>
            </a:graphic>
          </wp:inline>
        </w:drawing>
      </w:r>
    </w:p>
    <w:p w14:paraId="4DB1CD1D" w14:textId="2CDF6588" w:rsidR="00A210DA" w:rsidRDefault="00A210DA" w:rsidP="00C56299">
      <w:pPr>
        <w:pStyle w:val="Content"/>
      </w:pPr>
    </w:p>
    <w:p w14:paraId="59DF7639" w14:textId="1D3720E6" w:rsidR="00C56299" w:rsidRDefault="00A210DA" w:rsidP="00C56299">
      <w:pPr>
        <w:pStyle w:val="Content"/>
        <w:ind w:left="720"/>
      </w:pPr>
      <w:r w:rsidRPr="00C56299">
        <w:t xml:space="preserve">We chose ‘Climate Change’ as our main keyword to pull 10k </w:t>
      </w:r>
      <w:r w:rsidR="00C56299" w:rsidRPr="00C56299">
        <w:t>recent tweets</w:t>
      </w:r>
      <w:r w:rsidRPr="00C56299">
        <w:t xml:space="preserve"> from Twitter. </w:t>
      </w:r>
      <w:r w:rsidR="00C56299" w:rsidRPr="00C56299">
        <w:t xml:space="preserve">We made sure to filter out any retweets and filtered for tweets only in English. </w:t>
      </w:r>
      <w:r w:rsidR="00C56299">
        <w:t xml:space="preserve">The extracted data was then saved into a json file. </w:t>
      </w:r>
    </w:p>
    <w:p w14:paraId="256652B9" w14:textId="61804152" w:rsidR="00C56299" w:rsidRDefault="00C56299" w:rsidP="00C56299">
      <w:pPr>
        <w:pStyle w:val="Content"/>
        <w:ind w:left="720"/>
      </w:pPr>
    </w:p>
    <w:p w14:paraId="1056D6E3" w14:textId="70E1F2F2" w:rsidR="00C56299" w:rsidRDefault="00C56299" w:rsidP="00C56299">
      <w:pPr>
        <w:pStyle w:val="Content"/>
        <w:ind w:left="720"/>
      </w:pPr>
      <w:r>
        <w:rPr>
          <w:noProof/>
        </w:rPr>
        <w:drawing>
          <wp:inline distT="0" distB="0" distL="0" distR="0" wp14:anchorId="27320FD9" wp14:editId="732D3329">
            <wp:extent cx="6309360" cy="1436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1436370"/>
                    </a:xfrm>
                    <a:prstGeom prst="rect">
                      <a:avLst/>
                    </a:prstGeom>
                  </pic:spPr>
                </pic:pic>
              </a:graphicData>
            </a:graphic>
          </wp:inline>
        </w:drawing>
      </w:r>
    </w:p>
    <w:p w14:paraId="69047D01" w14:textId="6C3C8406" w:rsidR="00C56299" w:rsidRDefault="00C56299" w:rsidP="00C56299">
      <w:pPr>
        <w:pStyle w:val="Content"/>
        <w:ind w:left="720"/>
      </w:pPr>
    </w:p>
    <w:p w14:paraId="68A1D343" w14:textId="103F5D0B" w:rsidR="00C56299" w:rsidRDefault="00662660" w:rsidP="00C56299">
      <w:pPr>
        <w:pStyle w:val="Content"/>
        <w:ind w:left="720"/>
      </w:pPr>
      <w:r>
        <w:t>Below is the json file with 10k tweets on climate change</w:t>
      </w:r>
    </w:p>
    <w:p w14:paraId="69E12EC2" w14:textId="7D1FD14A" w:rsidR="00662660" w:rsidRDefault="00662660" w:rsidP="00C56299">
      <w:pPr>
        <w:pStyle w:val="Content"/>
        <w:ind w:left="720"/>
      </w:pPr>
    </w:p>
    <w:p w14:paraId="48ACFADE" w14:textId="575F44AC" w:rsidR="00662660" w:rsidRDefault="000C473D" w:rsidP="00C56299">
      <w:pPr>
        <w:pStyle w:val="Content"/>
        <w:ind w:left="720"/>
      </w:pPr>
      <w:r>
        <w:rPr>
          <w:noProof/>
        </w:rPr>
        <w:object w:dxaOrig="1516" w:dyaOrig="986" w14:anchorId="7CDA6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5.6pt;height:49.2pt;mso-width-percent:0;mso-height-percent:0;mso-width-percent:0;mso-height-percent:0" o:ole="">
            <v:imagedata r:id="rId14" o:title=""/>
          </v:shape>
          <o:OLEObject Type="Embed" ProgID="Package" ShapeID="_x0000_i1025" DrawAspect="Icon" ObjectID="_1731598144" r:id="rId15"/>
        </w:object>
      </w:r>
    </w:p>
    <w:p w14:paraId="686EC8F2" w14:textId="77777777" w:rsidR="00662660" w:rsidRPr="00C56299" w:rsidRDefault="00662660" w:rsidP="00C56299">
      <w:pPr>
        <w:pStyle w:val="Content"/>
        <w:ind w:left="720"/>
      </w:pPr>
    </w:p>
    <w:p w14:paraId="49E0CD4A" w14:textId="6CC73CD9" w:rsidR="00A210DA" w:rsidRPr="00C56299" w:rsidRDefault="00A210DA" w:rsidP="00A210DA">
      <w:pPr>
        <w:pStyle w:val="Content"/>
        <w:ind w:left="720"/>
        <w:rPr>
          <w:rFonts w:ascii="Georgia" w:hAnsi="Georgia" w:cs="Segoe UI"/>
          <w:color w:val="292929"/>
          <w:spacing w:val="-1"/>
          <w:sz w:val="30"/>
          <w:szCs w:val="30"/>
        </w:rPr>
      </w:pPr>
    </w:p>
    <w:p w14:paraId="2291C7FC" w14:textId="77777777" w:rsidR="00A210DA" w:rsidRDefault="00A210DA" w:rsidP="00A210DA">
      <w:pPr>
        <w:pStyle w:val="Content"/>
        <w:ind w:left="720"/>
      </w:pPr>
    </w:p>
    <w:p w14:paraId="138CB2EE" w14:textId="47534F1B" w:rsidR="00662660" w:rsidRDefault="00662660" w:rsidP="00662660">
      <w:pPr>
        <w:pStyle w:val="Content"/>
        <w:numPr>
          <w:ilvl w:val="0"/>
          <w:numId w:val="5"/>
        </w:numPr>
        <w:rPr>
          <w:sz w:val="32"/>
          <w:szCs w:val="32"/>
        </w:rPr>
      </w:pPr>
      <w:r>
        <w:rPr>
          <w:sz w:val="32"/>
          <w:szCs w:val="32"/>
        </w:rPr>
        <w:t xml:space="preserve">Getting the list of unique author IDs </w:t>
      </w:r>
    </w:p>
    <w:p w14:paraId="722121C6" w14:textId="3778802F" w:rsidR="002131D3" w:rsidRPr="002131D3" w:rsidRDefault="002131D3" w:rsidP="002131D3">
      <w:pPr>
        <w:pStyle w:val="Content"/>
        <w:ind w:left="720"/>
      </w:pPr>
      <w:r w:rsidRPr="002131D3">
        <w:t xml:space="preserve">We open the json file created above to do our analysis going forward using the code </w:t>
      </w:r>
      <w:r>
        <w:t>below -</w:t>
      </w:r>
    </w:p>
    <w:p w14:paraId="77EC2DC1" w14:textId="3AA44085" w:rsidR="002131D3" w:rsidRPr="002131D3" w:rsidRDefault="002131D3" w:rsidP="002131D3">
      <w:pPr>
        <w:pStyle w:val="Content"/>
        <w:ind w:left="720"/>
      </w:pPr>
    </w:p>
    <w:p w14:paraId="4A4C0E73" w14:textId="05D5EE4E" w:rsidR="002131D3" w:rsidRPr="00C56299" w:rsidRDefault="002131D3" w:rsidP="002131D3">
      <w:pPr>
        <w:pStyle w:val="Content"/>
        <w:ind w:left="720"/>
        <w:rPr>
          <w:sz w:val="32"/>
          <w:szCs w:val="32"/>
        </w:rPr>
      </w:pPr>
      <w:r>
        <w:rPr>
          <w:noProof/>
        </w:rPr>
        <w:drawing>
          <wp:inline distT="0" distB="0" distL="0" distR="0" wp14:anchorId="7B23EC77" wp14:editId="438F5856">
            <wp:extent cx="3445854" cy="894522"/>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7301" cy="897493"/>
                    </a:xfrm>
                    <a:prstGeom prst="rect">
                      <a:avLst/>
                    </a:prstGeom>
                  </pic:spPr>
                </pic:pic>
              </a:graphicData>
            </a:graphic>
          </wp:inline>
        </w:drawing>
      </w:r>
    </w:p>
    <w:p w14:paraId="684D22F7" w14:textId="685D6535" w:rsidR="002131D3" w:rsidRDefault="002131D3" w:rsidP="00A210DA">
      <w:pPr>
        <w:pStyle w:val="Content"/>
        <w:ind w:left="720"/>
      </w:pPr>
      <w:r>
        <w:t xml:space="preserve">Below code helps us get the list of unique author IDs </w:t>
      </w:r>
    </w:p>
    <w:p w14:paraId="6200A3BA" w14:textId="4D9611FA" w:rsidR="002131D3" w:rsidRDefault="002131D3" w:rsidP="00A210DA">
      <w:pPr>
        <w:pStyle w:val="Content"/>
        <w:ind w:left="720"/>
      </w:pPr>
    </w:p>
    <w:p w14:paraId="113C83E2" w14:textId="5232DD72" w:rsidR="002131D3" w:rsidRDefault="002131D3" w:rsidP="00A210DA">
      <w:pPr>
        <w:pStyle w:val="Content"/>
        <w:ind w:left="720"/>
      </w:pPr>
      <w:r>
        <w:rPr>
          <w:noProof/>
        </w:rPr>
        <w:drawing>
          <wp:inline distT="0" distB="0" distL="0" distR="0" wp14:anchorId="046635DC" wp14:editId="46559745">
            <wp:extent cx="3508513" cy="8208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2508" cy="826446"/>
                    </a:xfrm>
                    <a:prstGeom prst="rect">
                      <a:avLst/>
                    </a:prstGeom>
                  </pic:spPr>
                </pic:pic>
              </a:graphicData>
            </a:graphic>
          </wp:inline>
        </w:drawing>
      </w:r>
    </w:p>
    <w:p w14:paraId="5EC3C93C" w14:textId="77777777" w:rsidR="00A210DA" w:rsidRDefault="00A210DA" w:rsidP="00A210DA">
      <w:pPr>
        <w:pStyle w:val="Content"/>
        <w:ind w:left="720"/>
      </w:pPr>
    </w:p>
    <w:p w14:paraId="4B908EB3" w14:textId="7F4C8083" w:rsidR="00A210DA" w:rsidRDefault="002131D3" w:rsidP="00A210DA">
      <w:pPr>
        <w:pStyle w:val="Content"/>
        <w:ind w:left="720"/>
      </w:pPr>
      <w:r w:rsidRPr="002131D3">
        <w:t xml:space="preserve">This gives us a list of </w:t>
      </w:r>
      <w:r w:rsidRPr="002131D3">
        <w:rPr>
          <w:b/>
          <w:bCs/>
        </w:rPr>
        <w:t>82</w:t>
      </w:r>
      <w:r w:rsidR="006C4EA1">
        <w:rPr>
          <w:b/>
          <w:bCs/>
        </w:rPr>
        <w:t>58</w:t>
      </w:r>
      <w:r w:rsidRPr="002131D3">
        <w:t xml:space="preserve"> unique author ids</w:t>
      </w:r>
      <w:r>
        <w:t xml:space="preserve"> from the 10k tweets collected </w:t>
      </w:r>
    </w:p>
    <w:p w14:paraId="239D9873" w14:textId="6FEE369C" w:rsidR="002131D3" w:rsidRDefault="002131D3" w:rsidP="00A210DA">
      <w:pPr>
        <w:pStyle w:val="Content"/>
        <w:ind w:left="720"/>
      </w:pPr>
    </w:p>
    <w:p w14:paraId="20B1FFC7" w14:textId="4E24B30C" w:rsidR="002131D3" w:rsidRPr="002131D3" w:rsidRDefault="002131D3" w:rsidP="00860A96">
      <w:pPr>
        <w:pStyle w:val="Content"/>
        <w:numPr>
          <w:ilvl w:val="0"/>
          <w:numId w:val="5"/>
        </w:numPr>
      </w:pPr>
      <w:r>
        <w:rPr>
          <w:sz w:val="32"/>
          <w:szCs w:val="32"/>
        </w:rPr>
        <w:t xml:space="preserve">Collecting author information for the collected author IDs </w:t>
      </w:r>
    </w:p>
    <w:p w14:paraId="70F5AF25" w14:textId="6BA3D43E" w:rsidR="002131D3" w:rsidRDefault="00970F5D" w:rsidP="002131D3">
      <w:pPr>
        <w:pStyle w:val="Content"/>
        <w:ind w:left="720"/>
      </w:pPr>
      <w:r w:rsidRPr="00970F5D">
        <w:t xml:space="preserve">Because there is limitation in fetching huge amounts of data at a time, we are fetching author information for 300 authors at </w:t>
      </w:r>
      <w:r w:rsidR="0072521F">
        <w:t>a time</w:t>
      </w:r>
      <w:r w:rsidRPr="00970F5D">
        <w:t>. Snippet below –</w:t>
      </w:r>
    </w:p>
    <w:p w14:paraId="1B71FE17" w14:textId="77777777" w:rsidR="00970F5D" w:rsidRPr="00970F5D" w:rsidRDefault="00970F5D" w:rsidP="002131D3">
      <w:pPr>
        <w:pStyle w:val="Content"/>
        <w:ind w:left="720"/>
      </w:pPr>
    </w:p>
    <w:p w14:paraId="3CD2D234" w14:textId="6ADA3263" w:rsidR="00A210DA" w:rsidRPr="000B67EF" w:rsidRDefault="0072521F" w:rsidP="000B67EF">
      <w:pPr>
        <w:pStyle w:val="Content"/>
        <w:ind w:left="720"/>
      </w:pPr>
      <w:r>
        <w:rPr>
          <w:noProof/>
        </w:rPr>
        <w:drawing>
          <wp:inline distT="0" distB="0" distL="0" distR="0" wp14:anchorId="4FCBE2F2" wp14:editId="1CD89A35">
            <wp:extent cx="4369354" cy="16851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4061" cy="1694638"/>
                    </a:xfrm>
                    <a:prstGeom prst="rect">
                      <a:avLst/>
                    </a:prstGeom>
                  </pic:spPr>
                </pic:pic>
              </a:graphicData>
            </a:graphic>
          </wp:inline>
        </w:drawing>
      </w:r>
    </w:p>
    <w:p w14:paraId="0B075759" w14:textId="33AEA88E" w:rsidR="002131D3" w:rsidRDefault="002131D3" w:rsidP="0072521F">
      <w:pPr>
        <w:pStyle w:val="Content"/>
      </w:pPr>
    </w:p>
    <w:p w14:paraId="4E852467" w14:textId="2B4EAE40" w:rsidR="002131D3" w:rsidRDefault="00970F5D" w:rsidP="00A210DA">
      <w:pPr>
        <w:pStyle w:val="Content"/>
        <w:ind w:left="720"/>
      </w:pPr>
      <w:r>
        <w:t xml:space="preserve">We then take only the relevant columns from the author data and create a pandas data frame for ease of analysis and then finally save it into a csv file. </w:t>
      </w:r>
    </w:p>
    <w:p w14:paraId="047F91D0" w14:textId="406C6D0E" w:rsidR="00970F5D" w:rsidRDefault="00DD2D29" w:rsidP="00A210DA">
      <w:pPr>
        <w:pStyle w:val="Content"/>
        <w:ind w:left="720"/>
      </w:pPr>
      <w:r>
        <w:lastRenderedPageBreak/>
        <w:t xml:space="preserve">It is worth mentioning as some of the authors were deleted, when we encounter the error that object not existed, we found the relevant </w:t>
      </w:r>
      <w:proofErr w:type="spellStart"/>
      <w:r>
        <w:t>i</w:t>
      </w:r>
      <w:proofErr w:type="spellEnd"/>
      <w:r>
        <w:t>, and changed it in the above if statement.</w:t>
      </w:r>
    </w:p>
    <w:p w14:paraId="1AA07EF7" w14:textId="65E9D8B6" w:rsidR="00DD2D29" w:rsidRDefault="00DD2D29" w:rsidP="00A210DA">
      <w:pPr>
        <w:pStyle w:val="Content"/>
        <w:ind w:left="720"/>
      </w:pPr>
      <w:r>
        <w:t>Moreover, our data is collected in 4 different times, and we have 4 different csv files. We finally merged all of them. The relevant notebook for merging is also attached.</w:t>
      </w:r>
    </w:p>
    <w:p w14:paraId="2EBD9E0A" w14:textId="4EDDDAA3" w:rsidR="002131D3" w:rsidRDefault="00410939" w:rsidP="00A210DA">
      <w:pPr>
        <w:pStyle w:val="Content"/>
        <w:ind w:left="720"/>
      </w:pPr>
      <w:r>
        <w:rPr>
          <w:noProof/>
        </w:rPr>
        <w:drawing>
          <wp:inline distT="0" distB="0" distL="0" distR="0" wp14:anchorId="44E69E8F" wp14:editId="0E4381F9">
            <wp:extent cx="4333673" cy="20474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4763" cy="2062150"/>
                    </a:xfrm>
                    <a:prstGeom prst="rect">
                      <a:avLst/>
                    </a:prstGeom>
                  </pic:spPr>
                </pic:pic>
              </a:graphicData>
            </a:graphic>
          </wp:inline>
        </w:drawing>
      </w:r>
    </w:p>
    <w:p w14:paraId="30198D5C" w14:textId="5F50DCB5" w:rsidR="00410939" w:rsidRDefault="00410939" w:rsidP="00A210DA">
      <w:pPr>
        <w:pStyle w:val="Content"/>
        <w:ind w:left="720"/>
      </w:pPr>
    </w:p>
    <w:p w14:paraId="3C30073C" w14:textId="494B1293" w:rsidR="00410939" w:rsidRDefault="00410939" w:rsidP="00A210DA">
      <w:pPr>
        <w:pStyle w:val="Content"/>
        <w:ind w:left="720"/>
      </w:pPr>
      <w:r>
        <w:t xml:space="preserve">Below is the final csv file that contains all relevant author information </w:t>
      </w:r>
    </w:p>
    <w:p w14:paraId="60146F36" w14:textId="0AFB5458" w:rsidR="00410939" w:rsidRDefault="00410939" w:rsidP="00A210DA">
      <w:pPr>
        <w:pStyle w:val="Content"/>
        <w:ind w:left="720"/>
      </w:pPr>
    </w:p>
    <w:p w14:paraId="66DF72C2" w14:textId="4B4FCCEF" w:rsidR="00410939" w:rsidRDefault="000C473D" w:rsidP="00A210DA">
      <w:pPr>
        <w:pStyle w:val="Content"/>
        <w:ind w:left="720"/>
      </w:pPr>
      <w:r>
        <w:rPr>
          <w:noProof/>
        </w:rPr>
        <w:object w:dxaOrig="1516" w:dyaOrig="986" w14:anchorId="4F75B714">
          <v:shape id="_x0000_i1026" type="#_x0000_t75" alt="" style="width:75.6pt;height:49.2pt;mso-width-percent:0;mso-height-percent:0;mso-width-percent:0;mso-height-percent:0" o:ole="">
            <v:imagedata r:id="rId20" o:title=""/>
          </v:shape>
          <o:OLEObject Type="Embed" ProgID="Excel.SheetMacroEnabled.12" ShapeID="_x0000_i1026" DrawAspect="Icon" ObjectID="_1731598145" r:id="rId21"/>
        </w:object>
      </w:r>
    </w:p>
    <w:p w14:paraId="21F5C36F" w14:textId="6C5744B3" w:rsidR="002131D3" w:rsidRDefault="002131D3" w:rsidP="00A210DA">
      <w:pPr>
        <w:pStyle w:val="Content"/>
        <w:ind w:left="720"/>
      </w:pPr>
    </w:p>
    <w:p w14:paraId="1E08AEC0" w14:textId="77777777" w:rsidR="002131D3" w:rsidRPr="00A210DA" w:rsidRDefault="002131D3" w:rsidP="00A210DA">
      <w:pPr>
        <w:pStyle w:val="Content"/>
        <w:ind w:left="720"/>
      </w:pPr>
    </w:p>
    <w:p w14:paraId="40219F8C" w14:textId="0CFE52FC" w:rsidR="00310364" w:rsidRDefault="00310364" w:rsidP="00310364">
      <w:pPr>
        <w:pStyle w:val="NormalWeb"/>
        <w:numPr>
          <w:ilvl w:val="0"/>
          <w:numId w:val="3"/>
        </w:numPr>
        <w:spacing w:before="0" w:beforeAutospacing="0" w:after="240" w:afterAutospacing="0"/>
        <w:rPr>
          <w:rFonts w:asciiTheme="majorHAnsi" w:hAnsiTheme="majorHAnsi" w:cstheme="majorHAnsi"/>
          <w:b/>
          <w:color w:val="082A75" w:themeColor="text2"/>
          <w:sz w:val="36"/>
          <w:szCs w:val="36"/>
        </w:rPr>
      </w:pPr>
      <w:r>
        <w:rPr>
          <w:rFonts w:asciiTheme="majorHAnsi" w:hAnsiTheme="majorHAnsi" w:cstheme="majorHAnsi"/>
          <w:b/>
          <w:color w:val="082A75" w:themeColor="text2"/>
          <w:sz w:val="36"/>
          <w:szCs w:val="36"/>
        </w:rPr>
        <w:t xml:space="preserve"> Preliminary Analysis </w:t>
      </w:r>
    </w:p>
    <w:p w14:paraId="152F2726" w14:textId="77777777" w:rsidR="005E474C" w:rsidRDefault="00310364" w:rsidP="005E474C">
      <w:pPr>
        <w:pStyle w:val="Content"/>
        <w:numPr>
          <w:ilvl w:val="0"/>
          <w:numId w:val="8"/>
        </w:numPr>
        <w:rPr>
          <w:sz w:val="32"/>
          <w:szCs w:val="32"/>
        </w:rPr>
      </w:pPr>
      <w:r>
        <w:rPr>
          <w:sz w:val="32"/>
          <w:szCs w:val="32"/>
        </w:rPr>
        <w:t xml:space="preserve">10 Most Popular words with and without </w:t>
      </w:r>
      <w:r w:rsidR="005E474C">
        <w:rPr>
          <w:sz w:val="32"/>
          <w:szCs w:val="32"/>
        </w:rPr>
        <w:t>stop words</w:t>
      </w:r>
    </w:p>
    <w:p w14:paraId="38B7455A" w14:textId="77777777" w:rsidR="00F75BEE" w:rsidRDefault="005E474C" w:rsidP="00D46247">
      <w:pPr>
        <w:pStyle w:val="Content"/>
        <w:numPr>
          <w:ilvl w:val="0"/>
          <w:numId w:val="11"/>
        </w:numPr>
      </w:pPr>
      <w:r w:rsidRPr="00D46247">
        <w:t>Without stopwords:</w:t>
      </w:r>
      <w:r w:rsidR="00D46247">
        <w:t xml:space="preserve"> </w:t>
      </w:r>
    </w:p>
    <w:p w14:paraId="4FDC5274" w14:textId="67B2280C" w:rsidR="00D46247" w:rsidRPr="00D46247" w:rsidRDefault="00D46247" w:rsidP="00F75BEE">
      <w:pPr>
        <w:pStyle w:val="Content"/>
        <w:ind w:left="1440"/>
      </w:pPr>
      <w:r>
        <w:t>Below are the top 10 most popular words from the twitter data set extracted (recent_tweets)</w:t>
      </w:r>
    </w:p>
    <w:p w14:paraId="43D40645" w14:textId="3A2716F6" w:rsidR="005E474C" w:rsidRDefault="00141637" w:rsidP="005E474C">
      <w:pPr>
        <w:pStyle w:val="Content"/>
        <w:ind w:left="1440"/>
        <w:rPr>
          <w:sz w:val="32"/>
          <w:szCs w:val="32"/>
        </w:rPr>
      </w:pPr>
      <w:r>
        <w:rPr>
          <w:noProof/>
        </w:rPr>
        <w:lastRenderedPageBreak/>
        <w:drawing>
          <wp:inline distT="0" distB="0" distL="0" distR="0" wp14:anchorId="08A89CDC" wp14:editId="25D48E1A">
            <wp:extent cx="1579418" cy="1733204"/>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91645" cy="1746621"/>
                    </a:xfrm>
                    <a:prstGeom prst="rect">
                      <a:avLst/>
                    </a:prstGeom>
                  </pic:spPr>
                </pic:pic>
              </a:graphicData>
            </a:graphic>
          </wp:inline>
        </w:drawing>
      </w:r>
    </w:p>
    <w:p w14:paraId="78AFBB3E" w14:textId="77777777" w:rsidR="00F75BEE" w:rsidRDefault="00D46247" w:rsidP="00D46247">
      <w:pPr>
        <w:pStyle w:val="Content"/>
        <w:numPr>
          <w:ilvl w:val="0"/>
          <w:numId w:val="11"/>
        </w:numPr>
      </w:pPr>
      <w:r w:rsidRPr="00D46247">
        <w:t>With</w:t>
      </w:r>
      <w:r>
        <w:t xml:space="preserve"> </w:t>
      </w:r>
      <w:r w:rsidRPr="00D46247">
        <w:t>stopwords:</w:t>
      </w:r>
      <w:r>
        <w:t xml:space="preserve"> </w:t>
      </w:r>
    </w:p>
    <w:p w14:paraId="1DD10970" w14:textId="5C3D11B5" w:rsidR="00F75BEE" w:rsidRDefault="00F75BEE" w:rsidP="00F75BEE">
      <w:pPr>
        <w:pStyle w:val="Content"/>
        <w:ind w:left="1440"/>
      </w:pPr>
      <w:r>
        <w:t xml:space="preserve">We used the list below to add further stopwords into the already existing stopword list imported from nltk library </w:t>
      </w:r>
    </w:p>
    <w:p w14:paraId="48D0DB9C" w14:textId="0749785A" w:rsidR="00F75BEE" w:rsidRDefault="00F75BEE" w:rsidP="00F75BEE">
      <w:pPr>
        <w:pStyle w:val="Content"/>
        <w:ind w:left="1440"/>
      </w:pPr>
      <w:r>
        <w:rPr>
          <w:noProof/>
        </w:rPr>
        <w:drawing>
          <wp:inline distT="0" distB="0" distL="0" distR="0" wp14:anchorId="289ACB18" wp14:editId="5227CF00">
            <wp:extent cx="5372100" cy="22713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9824" cy="2274622"/>
                    </a:xfrm>
                    <a:prstGeom prst="rect">
                      <a:avLst/>
                    </a:prstGeom>
                  </pic:spPr>
                </pic:pic>
              </a:graphicData>
            </a:graphic>
          </wp:inline>
        </w:drawing>
      </w:r>
    </w:p>
    <w:p w14:paraId="653100ED" w14:textId="76C334F7" w:rsidR="00D46247" w:rsidRDefault="00D46247" w:rsidP="00F75BEE">
      <w:pPr>
        <w:pStyle w:val="Content"/>
        <w:ind w:left="1440"/>
      </w:pPr>
      <w:r>
        <w:t>Below are the top 10 most popular words</w:t>
      </w:r>
      <w:r w:rsidR="002543D1">
        <w:t xml:space="preserve"> </w:t>
      </w:r>
      <w:r>
        <w:t>from the twitter data set extracted (recent_tweets)</w:t>
      </w:r>
    </w:p>
    <w:p w14:paraId="39D3E59C" w14:textId="37D87600" w:rsidR="00141637" w:rsidRDefault="00141637" w:rsidP="00F75BEE">
      <w:pPr>
        <w:pStyle w:val="Content"/>
        <w:ind w:left="1440"/>
      </w:pPr>
      <w:r>
        <w:rPr>
          <w:noProof/>
        </w:rPr>
        <w:drawing>
          <wp:inline distT="0" distB="0" distL="0" distR="0" wp14:anchorId="0633B9A4" wp14:editId="31F70D52">
            <wp:extent cx="1706355" cy="1745672"/>
            <wp:effectExtent l="0" t="0" r="825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479" cy="1753983"/>
                    </a:xfrm>
                    <a:prstGeom prst="rect">
                      <a:avLst/>
                    </a:prstGeom>
                  </pic:spPr>
                </pic:pic>
              </a:graphicData>
            </a:graphic>
          </wp:inline>
        </w:drawing>
      </w:r>
    </w:p>
    <w:p w14:paraId="38D88347" w14:textId="33F91C66" w:rsidR="00D46247" w:rsidRPr="000350E0" w:rsidRDefault="00D46247" w:rsidP="00141637">
      <w:pPr>
        <w:pStyle w:val="Content"/>
      </w:pPr>
    </w:p>
    <w:p w14:paraId="09BAF1BA" w14:textId="77777777" w:rsidR="00310364" w:rsidRDefault="00310364" w:rsidP="00310364">
      <w:pPr>
        <w:pStyle w:val="Content"/>
        <w:ind w:left="720"/>
        <w:rPr>
          <w:sz w:val="32"/>
          <w:szCs w:val="32"/>
        </w:rPr>
      </w:pPr>
    </w:p>
    <w:p w14:paraId="6DC544B9" w14:textId="0B4228A6" w:rsidR="00310364" w:rsidRDefault="00310364" w:rsidP="00310364">
      <w:pPr>
        <w:pStyle w:val="Content"/>
        <w:numPr>
          <w:ilvl w:val="0"/>
          <w:numId w:val="8"/>
        </w:numPr>
        <w:rPr>
          <w:sz w:val="32"/>
          <w:szCs w:val="32"/>
        </w:rPr>
      </w:pPr>
      <w:r>
        <w:rPr>
          <w:sz w:val="32"/>
          <w:szCs w:val="32"/>
        </w:rPr>
        <w:t>10 Most Popular word hashtags</w:t>
      </w:r>
    </w:p>
    <w:p w14:paraId="348A3EEE" w14:textId="33CE5EB9" w:rsidR="00F75BEE" w:rsidRPr="00425450" w:rsidRDefault="00F75BEE" w:rsidP="00F75BEE">
      <w:pPr>
        <w:pStyle w:val="Content"/>
        <w:ind w:left="720"/>
      </w:pPr>
      <w:r w:rsidRPr="00425450">
        <w:t>Below are the 10 most popular hashtags from the twitter data extracted(recent_tweets)</w:t>
      </w:r>
    </w:p>
    <w:p w14:paraId="0F14AAE3" w14:textId="15D19C9F" w:rsidR="00F75BEE" w:rsidRDefault="00141637" w:rsidP="00F75BEE">
      <w:pPr>
        <w:pStyle w:val="Content"/>
        <w:ind w:left="720"/>
        <w:rPr>
          <w:sz w:val="32"/>
          <w:szCs w:val="32"/>
        </w:rPr>
      </w:pPr>
      <w:r>
        <w:rPr>
          <w:noProof/>
        </w:rPr>
        <w:lastRenderedPageBreak/>
        <w:drawing>
          <wp:inline distT="0" distB="0" distL="0" distR="0" wp14:anchorId="25724140" wp14:editId="43300AA9">
            <wp:extent cx="2319961" cy="1933303"/>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8307" cy="1940258"/>
                    </a:xfrm>
                    <a:prstGeom prst="rect">
                      <a:avLst/>
                    </a:prstGeom>
                  </pic:spPr>
                </pic:pic>
              </a:graphicData>
            </a:graphic>
          </wp:inline>
        </w:drawing>
      </w:r>
    </w:p>
    <w:p w14:paraId="739D51B0" w14:textId="30D8E735" w:rsidR="00310364" w:rsidRDefault="007E01F4" w:rsidP="000350E0">
      <w:pPr>
        <w:pStyle w:val="ListParagraph"/>
        <w:rPr>
          <w:b w:val="0"/>
        </w:rPr>
      </w:pPr>
      <w:r w:rsidRPr="00BA2505">
        <w:rPr>
          <w:bCs/>
        </w:rPr>
        <w:t>Insight:</w:t>
      </w:r>
      <w:r>
        <w:rPr>
          <w:b w:val="0"/>
        </w:rPr>
        <w:t xml:space="preserve"> </w:t>
      </w:r>
      <w:r w:rsidR="00425450" w:rsidRPr="000350E0">
        <w:rPr>
          <w:b w:val="0"/>
        </w:rPr>
        <w:t>It is interesting to note that Hurricane Ian originated on 19th Sep</w:t>
      </w:r>
      <w:r w:rsidR="000350E0" w:rsidRPr="000350E0">
        <w:rPr>
          <w:b w:val="0"/>
        </w:rPr>
        <w:t xml:space="preserve">t and 15 days later, is still a trending hashtag within climate change. </w:t>
      </w:r>
    </w:p>
    <w:p w14:paraId="0C2ABB31" w14:textId="2AFD2BA1" w:rsidR="00AF0D70" w:rsidRPr="000350E0" w:rsidRDefault="00AF0D70" w:rsidP="000350E0">
      <w:pPr>
        <w:pStyle w:val="ListParagraph"/>
        <w:rPr>
          <w:b w:val="0"/>
        </w:rPr>
      </w:pPr>
      <w:r w:rsidRPr="00AF0D70">
        <w:rPr>
          <w:b w:val="0"/>
        </w:rPr>
        <w:t>Also, interesting are the hashtags surrounding Freya the Walrus</w:t>
      </w:r>
      <w:r>
        <w:rPr>
          <w:bCs/>
        </w:rPr>
        <w:t>.</w:t>
      </w:r>
      <w:r>
        <w:rPr>
          <w:b w:val="0"/>
        </w:rPr>
        <w:t xml:space="preserve"> She was euthanized mid-August, however there is still considerable chatter around the topic within climate change. </w:t>
      </w:r>
    </w:p>
    <w:p w14:paraId="34ED0E66" w14:textId="054E36F3" w:rsidR="0019264D" w:rsidRPr="00141637" w:rsidRDefault="0019264D" w:rsidP="00141637">
      <w:pPr>
        <w:rPr>
          <w:sz w:val="32"/>
          <w:szCs w:val="32"/>
        </w:rPr>
      </w:pPr>
    </w:p>
    <w:p w14:paraId="249EBE3A" w14:textId="77777777" w:rsidR="0019264D" w:rsidRDefault="0019264D" w:rsidP="000350E0">
      <w:pPr>
        <w:pStyle w:val="ListParagraph"/>
        <w:rPr>
          <w:sz w:val="32"/>
          <w:szCs w:val="32"/>
        </w:rPr>
      </w:pPr>
    </w:p>
    <w:p w14:paraId="2606CBCD" w14:textId="747535C1" w:rsidR="00310364" w:rsidRDefault="00310364" w:rsidP="00310364">
      <w:pPr>
        <w:pStyle w:val="Content"/>
        <w:numPr>
          <w:ilvl w:val="0"/>
          <w:numId w:val="8"/>
        </w:numPr>
        <w:rPr>
          <w:sz w:val="32"/>
          <w:szCs w:val="32"/>
        </w:rPr>
      </w:pPr>
      <w:r>
        <w:rPr>
          <w:sz w:val="32"/>
          <w:szCs w:val="32"/>
        </w:rPr>
        <w:t xml:space="preserve">10 Most frequently mentioned usernames </w:t>
      </w:r>
    </w:p>
    <w:p w14:paraId="58261ACD" w14:textId="5E7A00B0" w:rsidR="0019264D" w:rsidRDefault="000350E0" w:rsidP="00970F5D">
      <w:pPr>
        <w:pStyle w:val="Content"/>
        <w:ind w:left="720"/>
      </w:pPr>
      <w:r w:rsidRPr="00425450">
        <w:t xml:space="preserve">Below are the 10 most </w:t>
      </w:r>
      <w:r>
        <w:t>frequently mentioned usernames</w:t>
      </w:r>
      <w:r w:rsidRPr="00425450">
        <w:t xml:space="preserve"> from the twitter data extracted(recent_tweets)</w:t>
      </w:r>
    </w:p>
    <w:p w14:paraId="2B2C90DC" w14:textId="229AD451" w:rsidR="0019264D" w:rsidRPr="00425450" w:rsidRDefault="00141637" w:rsidP="00970F5D">
      <w:pPr>
        <w:pStyle w:val="Content"/>
        <w:ind w:left="720"/>
      </w:pPr>
      <w:r>
        <w:rPr>
          <w:noProof/>
        </w:rPr>
        <w:drawing>
          <wp:inline distT="0" distB="0" distL="0" distR="0" wp14:anchorId="28CFEAB7" wp14:editId="09C75A91">
            <wp:extent cx="2260399" cy="191008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3380" cy="1912599"/>
                    </a:xfrm>
                    <a:prstGeom prst="rect">
                      <a:avLst/>
                    </a:prstGeom>
                  </pic:spPr>
                </pic:pic>
              </a:graphicData>
            </a:graphic>
          </wp:inline>
        </w:drawing>
      </w:r>
    </w:p>
    <w:p w14:paraId="50AE4C5A" w14:textId="47EE7220" w:rsidR="00310364" w:rsidRPr="00E152AE" w:rsidRDefault="007E01F4" w:rsidP="00E152AE">
      <w:pPr>
        <w:pStyle w:val="ListParagraph"/>
        <w:rPr>
          <w:b w:val="0"/>
        </w:rPr>
      </w:pPr>
      <w:r w:rsidRPr="00BA2505">
        <w:rPr>
          <w:bCs/>
        </w:rPr>
        <w:t>Insight:</w:t>
      </w:r>
      <w:r>
        <w:rPr>
          <w:b w:val="0"/>
        </w:rPr>
        <w:t xml:space="preserve"> </w:t>
      </w:r>
      <w:r w:rsidR="00E152AE" w:rsidRPr="00E152AE">
        <w:rPr>
          <w:b w:val="0"/>
        </w:rPr>
        <w:t>The mix includes 1 news channel, 8 influential twitter personalities, and 1 company that produces &amp; markets energies on a global scale.</w:t>
      </w:r>
    </w:p>
    <w:p w14:paraId="0298C56C" w14:textId="39DA7270" w:rsidR="007F346F" w:rsidRDefault="007F346F" w:rsidP="00310364">
      <w:pPr>
        <w:pStyle w:val="Content"/>
      </w:pPr>
    </w:p>
    <w:p w14:paraId="0C6500FE" w14:textId="77777777" w:rsidR="007F346F" w:rsidRPr="00E152AE" w:rsidRDefault="007F346F" w:rsidP="00310364">
      <w:pPr>
        <w:pStyle w:val="Content"/>
      </w:pPr>
    </w:p>
    <w:p w14:paraId="211AD5DE" w14:textId="061B64DA" w:rsidR="00310364" w:rsidRDefault="00310364" w:rsidP="00310364">
      <w:pPr>
        <w:pStyle w:val="Content"/>
        <w:numPr>
          <w:ilvl w:val="0"/>
          <w:numId w:val="8"/>
        </w:numPr>
        <w:rPr>
          <w:sz w:val="32"/>
          <w:szCs w:val="32"/>
        </w:rPr>
      </w:pPr>
      <w:r>
        <w:rPr>
          <w:sz w:val="32"/>
          <w:szCs w:val="32"/>
        </w:rPr>
        <w:t xml:space="preserve">3 Most common sources of tweet </w:t>
      </w:r>
    </w:p>
    <w:p w14:paraId="63F8A64E" w14:textId="591E5BCD" w:rsidR="00E152AE" w:rsidRPr="007F346F" w:rsidRDefault="007F346F" w:rsidP="00E152AE">
      <w:pPr>
        <w:pStyle w:val="Content"/>
        <w:ind w:left="720"/>
      </w:pPr>
      <w:r w:rsidRPr="007F346F">
        <w:t>Below are the 3 most common sources of tweet from the twitter data set extracted(recent_tweets)</w:t>
      </w:r>
    </w:p>
    <w:p w14:paraId="65CD614A" w14:textId="131A4806" w:rsidR="007E01F4" w:rsidRDefault="007F346F" w:rsidP="007E01F4">
      <w:pPr>
        <w:pStyle w:val="Content"/>
        <w:ind w:left="720"/>
        <w:rPr>
          <w:sz w:val="32"/>
          <w:szCs w:val="32"/>
        </w:rPr>
      </w:pPr>
      <w:r>
        <w:rPr>
          <w:noProof/>
        </w:rPr>
        <w:lastRenderedPageBreak/>
        <w:drawing>
          <wp:inline distT="0" distB="0" distL="0" distR="0" wp14:anchorId="13A0939D" wp14:editId="74547387">
            <wp:extent cx="2505075" cy="5199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9919" cy="527153"/>
                    </a:xfrm>
                    <a:prstGeom prst="rect">
                      <a:avLst/>
                    </a:prstGeom>
                  </pic:spPr>
                </pic:pic>
              </a:graphicData>
            </a:graphic>
          </wp:inline>
        </w:drawing>
      </w:r>
    </w:p>
    <w:p w14:paraId="604EE677" w14:textId="5C6ECAB7" w:rsidR="007F346F" w:rsidRPr="007F346F" w:rsidRDefault="007E01F4" w:rsidP="007F346F">
      <w:pPr>
        <w:pStyle w:val="Content"/>
        <w:ind w:left="720"/>
      </w:pPr>
      <w:r w:rsidRPr="00BA2505">
        <w:rPr>
          <w:b/>
          <w:bCs/>
        </w:rPr>
        <w:t>Insight:</w:t>
      </w:r>
      <w:r>
        <w:t xml:space="preserve"> </w:t>
      </w:r>
      <w:r w:rsidR="007F346F" w:rsidRPr="007F346F">
        <w:t xml:space="preserve">The </w:t>
      </w:r>
      <w:r w:rsidR="007F346F">
        <w:t xml:space="preserve">general assumption is that people mainly use their phones to </w:t>
      </w:r>
      <w:r>
        <w:t xml:space="preserve">access social media especially when it comes to quick posts such as twitter, however the twitter web app showing up as the top source of tweet makes for an interesting insight. </w:t>
      </w:r>
    </w:p>
    <w:p w14:paraId="1DF15CD1" w14:textId="5B6C6A1C" w:rsidR="0019264D" w:rsidRDefault="0019264D" w:rsidP="00141637">
      <w:pPr>
        <w:pStyle w:val="Content"/>
        <w:rPr>
          <w:sz w:val="32"/>
          <w:szCs w:val="32"/>
        </w:rPr>
      </w:pPr>
    </w:p>
    <w:p w14:paraId="59DAF2E0" w14:textId="77777777" w:rsidR="0019264D" w:rsidRDefault="0019264D" w:rsidP="003C1E81">
      <w:pPr>
        <w:pStyle w:val="Content"/>
        <w:rPr>
          <w:sz w:val="32"/>
          <w:szCs w:val="32"/>
        </w:rPr>
      </w:pPr>
    </w:p>
    <w:p w14:paraId="5A5F2B55" w14:textId="7249D67C" w:rsidR="00310364" w:rsidRDefault="00310364" w:rsidP="00310364">
      <w:pPr>
        <w:pStyle w:val="Content"/>
        <w:numPr>
          <w:ilvl w:val="0"/>
          <w:numId w:val="8"/>
        </w:numPr>
        <w:rPr>
          <w:sz w:val="32"/>
          <w:szCs w:val="32"/>
        </w:rPr>
      </w:pPr>
      <w:r>
        <w:rPr>
          <w:sz w:val="32"/>
          <w:szCs w:val="32"/>
        </w:rPr>
        <w:t xml:space="preserve">Time trend of tweet counts per minute of the hour </w:t>
      </w:r>
    </w:p>
    <w:p w14:paraId="6DF30613" w14:textId="601D1E1F" w:rsidR="0019264D" w:rsidRDefault="007E01F4" w:rsidP="00141637">
      <w:pPr>
        <w:pStyle w:val="Content"/>
        <w:ind w:left="720"/>
      </w:pPr>
      <w:r w:rsidRPr="00BA2505">
        <w:t>The below trend line highlights the number of tweets posted at each minute of the hour across all hours in a day</w:t>
      </w:r>
    </w:p>
    <w:p w14:paraId="04014014" w14:textId="77777777" w:rsidR="0019264D" w:rsidRDefault="0019264D" w:rsidP="007E01F4">
      <w:pPr>
        <w:pStyle w:val="Content"/>
        <w:ind w:left="720"/>
      </w:pPr>
    </w:p>
    <w:p w14:paraId="2B6BEA70" w14:textId="0B00C3A3" w:rsidR="0006712A" w:rsidRDefault="0006712A" w:rsidP="007E01F4">
      <w:pPr>
        <w:pStyle w:val="Content"/>
        <w:ind w:left="720"/>
      </w:pPr>
      <w:r>
        <w:rPr>
          <w:noProof/>
        </w:rPr>
        <w:drawing>
          <wp:inline distT="0" distB="0" distL="0" distR="0" wp14:anchorId="375E051B" wp14:editId="06195366">
            <wp:extent cx="5222240" cy="3658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844" cy="3664898"/>
                    </a:xfrm>
                    <a:prstGeom prst="rect">
                      <a:avLst/>
                    </a:prstGeom>
                  </pic:spPr>
                </pic:pic>
              </a:graphicData>
            </a:graphic>
          </wp:inline>
        </w:drawing>
      </w:r>
    </w:p>
    <w:p w14:paraId="0C66F5C3" w14:textId="64EF019F" w:rsidR="002543D1" w:rsidRDefault="002543D1" w:rsidP="007E01F4">
      <w:pPr>
        <w:pStyle w:val="Content"/>
        <w:ind w:left="720"/>
      </w:pPr>
    </w:p>
    <w:p w14:paraId="682B2795" w14:textId="25ECC97F" w:rsidR="007F346F" w:rsidRDefault="002543D1" w:rsidP="0006712A">
      <w:pPr>
        <w:pStyle w:val="Content"/>
        <w:ind w:left="720"/>
      </w:pPr>
      <w:r w:rsidRPr="0006712A">
        <w:rPr>
          <w:b/>
          <w:bCs/>
        </w:rPr>
        <w:t>Insight:</w:t>
      </w:r>
      <w:r>
        <w:t xml:space="preserve"> There are prominent spikes at the 0</w:t>
      </w:r>
      <w:r w:rsidRPr="002543D1">
        <w:rPr>
          <w:vertAlign w:val="superscript"/>
        </w:rPr>
        <w:t>th</w:t>
      </w:r>
      <w:r>
        <w:t xml:space="preserve"> minute, i.e. (11:00 AM, 12:00 PM, etc.) and </w:t>
      </w:r>
      <w:r w:rsidR="0006712A">
        <w:t xml:space="preserve">the </w:t>
      </w:r>
      <w:r>
        <w:t>30</w:t>
      </w:r>
      <w:r w:rsidRPr="002543D1">
        <w:rPr>
          <w:vertAlign w:val="superscript"/>
        </w:rPr>
        <w:t>th</w:t>
      </w:r>
      <w:r>
        <w:t xml:space="preserve"> </w:t>
      </w:r>
      <w:r w:rsidR="0006712A">
        <w:t>minute, i.e. (11:30 AM, 12:30 PM, etc.)</w:t>
      </w:r>
    </w:p>
    <w:p w14:paraId="07FADD63" w14:textId="3E0BE70C" w:rsidR="00465044" w:rsidRDefault="00465044" w:rsidP="0006712A">
      <w:pPr>
        <w:pStyle w:val="Content"/>
        <w:ind w:left="720"/>
      </w:pPr>
    </w:p>
    <w:p w14:paraId="08A0E9D3" w14:textId="20370597" w:rsidR="0019264D" w:rsidRDefault="0019264D" w:rsidP="00141637">
      <w:pPr>
        <w:pStyle w:val="Content"/>
      </w:pPr>
    </w:p>
    <w:p w14:paraId="2797D064" w14:textId="77777777" w:rsidR="0019264D" w:rsidRDefault="0019264D" w:rsidP="0006712A">
      <w:pPr>
        <w:pStyle w:val="Content"/>
        <w:ind w:left="720"/>
      </w:pPr>
    </w:p>
    <w:p w14:paraId="69AB8728" w14:textId="60AB52E4" w:rsidR="00465044" w:rsidRDefault="00465044" w:rsidP="0006712A">
      <w:pPr>
        <w:pStyle w:val="Content"/>
        <w:ind w:left="720"/>
      </w:pPr>
      <w:r>
        <w:lastRenderedPageBreak/>
        <w:t xml:space="preserve">The below trend highlights the number of tweets posted at each hour of the day </w:t>
      </w:r>
    </w:p>
    <w:p w14:paraId="192F30FD" w14:textId="77777777" w:rsidR="00465044" w:rsidRDefault="00465044" w:rsidP="0006712A">
      <w:pPr>
        <w:pStyle w:val="Content"/>
        <w:ind w:left="720"/>
      </w:pPr>
    </w:p>
    <w:p w14:paraId="56DFCB6A" w14:textId="197ADAF9" w:rsidR="00465044" w:rsidRPr="0006712A" w:rsidRDefault="00465044" w:rsidP="0006712A">
      <w:pPr>
        <w:pStyle w:val="Content"/>
        <w:ind w:left="720"/>
      </w:pPr>
      <w:r>
        <w:rPr>
          <w:noProof/>
        </w:rPr>
        <w:drawing>
          <wp:inline distT="0" distB="0" distL="0" distR="0" wp14:anchorId="366C36A3" wp14:editId="00109943">
            <wp:extent cx="5120650" cy="395021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120650" cy="3950216"/>
                    </a:xfrm>
                    <a:prstGeom prst="rect">
                      <a:avLst/>
                    </a:prstGeom>
                  </pic:spPr>
                </pic:pic>
              </a:graphicData>
            </a:graphic>
          </wp:inline>
        </w:drawing>
      </w:r>
    </w:p>
    <w:p w14:paraId="6705A47D" w14:textId="2793D947" w:rsidR="0019264D" w:rsidRDefault="0019264D" w:rsidP="0019264D">
      <w:pPr>
        <w:pStyle w:val="Content"/>
        <w:ind w:left="720"/>
      </w:pPr>
      <w:r w:rsidRPr="0006712A">
        <w:rPr>
          <w:b/>
          <w:bCs/>
        </w:rPr>
        <w:t>Insight:</w:t>
      </w:r>
      <w:r>
        <w:t xml:space="preserve"> We can see that people mostly tweet in the afternoon and as the day progresses the no. of tweets reduces. Of the 10,000 tweets we collected </w:t>
      </w:r>
      <w:r w:rsidR="00070CB6">
        <w:t xml:space="preserve">12% of the tweets were made at 2 pm </w:t>
      </w:r>
    </w:p>
    <w:p w14:paraId="502AB555" w14:textId="5787649A" w:rsidR="00310364" w:rsidRDefault="00310364" w:rsidP="00310364">
      <w:pPr>
        <w:pStyle w:val="Content"/>
        <w:rPr>
          <w:sz w:val="32"/>
          <w:szCs w:val="32"/>
        </w:rPr>
      </w:pPr>
    </w:p>
    <w:p w14:paraId="002B5412" w14:textId="77777777" w:rsidR="003A1799" w:rsidRDefault="003A1799" w:rsidP="00310364">
      <w:pPr>
        <w:pStyle w:val="Content"/>
        <w:rPr>
          <w:sz w:val="32"/>
          <w:szCs w:val="32"/>
        </w:rPr>
      </w:pPr>
    </w:p>
    <w:p w14:paraId="00369537" w14:textId="3024DEBC" w:rsidR="00310364" w:rsidRDefault="00310364" w:rsidP="00310364">
      <w:pPr>
        <w:pStyle w:val="Content"/>
        <w:numPr>
          <w:ilvl w:val="0"/>
          <w:numId w:val="8"/>
        </w:numPr>
        <w:rPr>
          <w:sz w:val="32"/>
          <w:szCs w:val="32"/>
        </w:rPr>
      </w:pPr>
      <w:r>
        <w:rPr>
          <w:sz w:val="32"/>
          <w:szCs w:val="32"/>
        </w:rPr>
        <w:t xml:space="preserve">3 Most influential tweets </w:t>
      </w:r>
    </w:p>
    <w:p w14:paraId="4B49F655" w14:textId="7BB8667F" w:rsidR="0006712A" w:rsidRDefault="00310364" w:rsidP="003A1799">
      <w:pPr>
        <w:pStyle w:val="Content"/>
        <w:ind w:left="720"/>
      </w:pPr>
      <w:r w:rsidRPr="00310364">
        <w:t>A tweet’s influence score is the sum of “</w:t>
      </w:r>
      <w:proofErr w:type="spellStart"/>
      <w:r w:rsidRPr="00310364">
        <w:t>quote_count</w:t>
      </w:r>
      <w:proofErr w:type="spellEnd"/>
      <w:r w:rsidRPr="00310364">
        <w:t>”, “</w:t>
      </w:r>
      <w:proofErr w:type="spellStart"/>
      <w:r w:rsidRPr="00310364">
        <w:t>reply_count</w:t>
      </w:r>
      <w:proofErr w:type="spellEnd"/>
      <w:r w:rsidRPr="00310364">
        <w:t>”, “</w:t>
      </w:r>
      <w:proofErr w:type="spellStart"/>
      <w:r w:rsidRPr="00310364">
        <w:t>retweet_count</w:t>
      </w:r>
      <w:proofErr w:type="spellEnd"/>
      <w:r w:rsidRPr="00310364">
        <w:t>”, “</w:t>
      </w:r>
      <w:proofErr w:type="spellStart"/>
      <w:r w:rsidRPr="00310364">
        <w:t>like_count</w:t>
      </w:r>
      <w:proofErr w:type="spellEnd"/>
      <w:r w:rsidRPr="00310364">
        <w:t>”</w:t>
      </w:r>
    </w:p>
    <w:p w14:paraId="210D4E88" w14:textId="400DD600" w:rsidR="0019264D" w:rsidRDefault="00AC4136" w:rsidP="003C1E81">
      <w:pPr>
        <w:pStyle w:val="Content"/>
        <w:ind w:left="720"/>
      </w:pPr>
      <w:r>
        <w:rPr>
          <w:noProof/>
        </w:rPr>
        <w:drawing>
          <wp:inline distT="0" distB="0" distL="0" distR="0" wp14:anchorId="71C39B9E" wp14:editId="2B9CBB20">
            <wp:extent cx="4856309" cy="57229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4562" cy="579157"/>
                    </a:xfrm>
                    <a:prstGeom prst="rect">
                      <a:avLst/>
                    </a:prstGeom>
                  </pic:spPr>
                </pic:pic>
              </a:graphicData>
            </a:graphic>
          </wp:inline>
        </w:drawing>
      </w:r>
    </w:p>
    <w:p w14:paraId="58CE3F47" w14:textId="7B5E78AE" w:rsidR="0019264D" w:rsidRDefault="0019264D" w:rsidP="003A1799">
      <w:pPr>
        <w:pStyle w:val="Content"/>
        <w:ind w:left="720"/>
      </w:pPr>
    </w:p>
    <w:p w14:paraId="7E3264DE" w14:textId="6E549F71" w:rsidR="00410939" w:rsidRDefault="00410939" w:rsidP="00141637">
      <w:pPr>
        <w:pStyle w:val="Content"/>
      </w:pPr>
    </w:p>
    <w:p w14:paraId="3107AB9F" w14:textId="4DB547CE" w:rsidR="00310364" w:rsidRPr="00310364" w:rsidRDefault="00310364" w:rsidP="00E25A0F">
      <w:pPr>
        <w:pStyle w:val="Content"/>
        <w:numPr>
          <w:ilvl w:val="0"/>
          <w:numId w:val="8"/>
        </w:numPr>
      </w:pPr>
      <w:r w:rsidRPr="00310364">
        <w:rPr>
          <w:sz w:val="32"/>
          <w:szCs w:val="32"/>
        </w:rPr>
        <w:t xml:space="preserve">3 Most </w:t>
      </w:r>
      <w:r>
        <w:rPr>
          <w:sz w:val="32"/>
          <w:szCs w:val="32"/>
        </w:rPr>
        <w:t xml:space="preserve">vocal authors </w:t>
      </w:r>
    </w:p>
    <w:p w14:paraId="75833A4A" w14:textId="4978A9E7" w:rsidR="00310364" w:rsidRDefault="00310364" w:rsidP="00310364">
      <w:pPr>
        <w:pStyle w:val="Content"/>
        <w:ind w:left="720"/>
      </w:pPr>
      <w:r w:rsidRPr="005E474C">
        <w:t xml:space="preserve">We </w:t>
      </w:r>
      <w:r w:rsidR="00950917" w:rsidRPr="005E474C">
        <w:t>chose</w:t>
      </w:r>
      <w:r w:rsidRPr="005E474C">
        <w:t xml:space="preserve"> the authors with the maximum tweets </w:t>
      </w:r>
      <w:r w:rsidR="00AA2733">
        <w:t xml:space="preserve">within data collected (recent_tweets) </w:t>
      </w:r>
      <w:r w:rsidRPr="005E474C">
        <w:t xml:space="preserve">to come up with the top 3 most vocal authors </w:t>
      </w:r>
    </w:p>
    <w:p w14:paraId="3B6161F9" w14:textId="79C0BFBA" w:rsidR="003A1799" w:rsidRPr="005E474C" w:rsidRDefault="006777C2" w:rsidP="00310364">
      <w:pPr>
        <w:pStyle w:val="Content"/>
        <w:ind w:left="720"/>
      </w:pPr>
      <w:r>
        <w:rPr>
          <w:noProof/>
        </w:rPr>
        <w:lastRenderedPageBreak/>
        <w:drawing>
          <wp:inline distT="0" distB="0" distL="0" distR="0" wp14:anchorId="72884697" wp14:editId="14844F06">
            <wp:extent cx="2269671" cy="5225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0056" cy="527207"/>
                    </a:xfrm>
                    <a:prstGeom prst="rect">
                      <a:avLst/>
                    </a:prstGeom>
                  </pic:spPr>
                </pic:pic>
              </a:graphicData>
            </a:graphic>
          </wp:inline>
        </w:drawing>
      </w:r>
    </w:p>
    <w:p w14:paraId="53AD0282" w14:textId="77777777" w:rsidR="00465044" w:rsidRDefault="00465044" w:rsidP="00310364">
      <w:pPr>
        <w:pStyle w:val="Content"/>
        <w:ind w:left="720"/>
      </w:pPr>
    </w:p>
    <w:p w14:paraId="56495D26" w14:textId="77777777" w:rsidR="003A1799" w:rsidRPr="005E474C" w:rsidRDefault="003A1799" w:rsidP="00310364">
      <w:pPr>
        <w:pStyle w:val="Content"/>
        <w:ind w:left="720"/>
      </w:pPr>
    </w:p>
    <w:p w14:paraId="75832DA6" w14:textId="7021B5B0" w:rsidR="005E474C" w:rsidRDefault="005E474C" w:rsidP="005E474C">
      <w:pPr>
        <w:pStyle w:val="Content"/>
        <w:numPr>
          <w:ilvl w:val="0"/>
          <w:numId w:val="8"/>
        </w:numPr>
        <w:rPr>
          <w:sz w:val="32"/>
          <w:szCs w:val="32"/>
        </w:rPr>
      </w:pPr>
      <w:r>
        <w:rPr>
          <w:sz w:val="32"/>
          <w:szCs w:val="32"/>
        </w:rPr>
        <w:t xml:space="preserve">3 Most Influential authors </w:t>
      </w:r>
    </w:p>
    <w:p w14:paraId="41255EB7" w14:textId="11AA3139" w:rsidR="00465044" w:rsidRDefault="005E474C" w:rsidP="0019264D">
      <w:pPr>
        <w:pStyle w:val="Content"/>
        <w:ind w:left="720"/>
      </w:pPr>
      <w:r w:rsidRPr="005E474C">
        <w:t>A user’s influence score is the sum of “</w:t>
      </w:r>
      <w:proofErr w:type="spellStart"/>
      <w:r w:rsidRPr="005E474C">
        <w:t>followers_count</w:t>
      </w:r>
      <w:proofErr w:type="spellEnd"/>
      <w:r w:rsidRPr="005E474C">
        <w:t>”, “</w:t>
      </w:r>
      <w:proofErr w:type="spellStart"/>
      <w:r w:rsidRPr="005E474C">
        <w:t>following_count</w:t>
      </w:r>
      <w:proofErr w:type="spellEnd"/>
      <w:r w:rsidRPr="005E474C">
        <w:t>”, “</w:t>
      </w:r>
      <w:proofErr w:type="spellStart"/>
      <w:r w:rsidRPr="005E474C">
        <w:t>listed_count</w:t>
      </w:r>
      <w:proofErr w:type="spellEnd"/>
      <w:r w:rsidRPr="005E474C">
        <w:t>”. “</w:t>
      </w:r>
      <w:proofErr w:type="spellStart"/>
      <w:proofErr w:type="gramStart"/>
      <w:r w:rsidRPr="005E474C">
        <w:t>tweet</w:t>
      </w:r>
      <w:proofErr w:type="gramEnd"/>
      <w:r w:rsidRPr="005E474C">
        <w:t>_count</w:t>
      </w:r>
      <w:proofErr w:type="spellEnd"/>
      <w:r w:rsidRPr="005E474C">
        <w:t>” in the author data</w:t>
      </w:r>
    </w:p>
    <w:p w14:paraId="04708604" w14:textId="12ACA46E" w:rsidR="003A1799" w:rsidRPr="005E474C" w:rsidRDefault="00465044" w:rsidP="005E474C">
      <w:pPr>
        <w:pStyle w:val="Content"/>
        <w:ind w:left="720"/>
      </w:pPr>
      <w:r>
        <w:rPr>
          <w:noProof/>
        </w:rPr>
        <w:drawing>
          <wp:inline distT="0" distB="0" distL="0" distR="0" wp14:anchorId="042CBC79" wp14:editId="6C8D1259">
            <wp:extent cx="1798982" cy="5339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6135" cy="539035"/>
                    </a:xfrm>
                    <a:prstGeom prst="rect">
                      <a:avLst/>
                    </a:prstGeom>
                  </pic:spPr>
                </pic:pic>
              </a:graphicData>
            </a:graphic>
          </wp:inline>
        </w:drawing>
      </w:r>
    </w:p>
    <w:p w14:paraId="58440650" w14:textId="1F4A07C5" w:rsidR="005E474C" w:rsidRPr="00070CB6" w:rsidRDefault="00070CB6" w:rsidP="005E474C">
      <w:pPr>
        <w:pStyle w:val="Content"/>
        <w:ind w:left="720"/>
      </w:pPr>
      <w:r w:rsidRPr="00070CB6">
        <w:rPr>
          <w:b/>
          <w:bCs/>
        </w:rPr>
        <w:t xml:space="preserve">Insight: </w:t>
      </w:r>
      <w:r w:rsidRPr="00070CB6">
        <w:t xml:space="preserve">The top 3 most influential authors from our dataset collected are all prominent news channels </w:t>
      </w:r>
    </w:p>
    <w:p w14:paraId="2B333D24" w14:textId="77777777" w:rsidR="00070CB6" w:rsidRDefault="00070CB6" w:rsidP="005E474C">
      <w:pPr>
        <w:pStyle w:val="Content"/>
        <w:ind w:left="720"/>
      </w:pPr>
    </w:p>
    <w:p w14:paraId="065DEBEF" w14:textId="5C30D67C" w:rsidR="00E152AE" w:rsidRDefault="00E152AE" w:rsidP="005E474C">
      <w:pPr>
        <w:pStyle w:val="Content"/>
        <w:ind w:left="720"/>
      </w:pPr>
    </w:p>
    <w:p w14:paraId="58A148C2" w14:textId="77777777" w:rsidR="00E152AE" w:rsidRPr="005E474C" w:rsidRDefault="00E152AE" w:rsidP="005E474C">
      <w:pPr>
        <w:pStyle w:val="Content"/>
        <w:ind w:left="720"/>
      </w:pPr>
    </w:p>
    <w:p w14:paraId="53C6DBB5" w14:textId="77777777" w:rsidR="005E474C" w:rsidRDefault="005E474C" w:rsidP="00310364">
      <w:pPr>
        <w:pStyle w:val="Content"/>
        <w:ind w:left="720"/>
        <w:rPr>
          <w:sz w:val="32"/>
          <w:szCs w:val="32"/>
        </w:rPr>
      </w:pPr>
    </w:p>
    <w:p w14:paraId="600F7436" w14:textId="77777777" w:rsidR="00310364" w:rsidRPr="00310364" w:rsidRDefault="00310364" w:rsidP="00310364">
      <w:pPr>
        <w:pStyle w:val="Content"/>
        <w:ind w:left="720"/>
      </w:pPr>
    </w:p>
    <w:p w14:paraId="3C42E98A" w14:textId="6E061E6F" w:rsidR="00310364" w:rsidRPr="00310364" w:rsidRDefault="00310364" w:rsidP="00310364">
      <w:pPr>
        <w:pStyle w:val="Content"/>
        <w:ind w:left="720"/>
      </w:pPr>
    </w:p>
    <w:p w14:paraId="7BCA7737" w14:textId="77777777" w:rsidR="00310364" w:rsidRPr="00C56299" w:rsidRDefault="00310364" w:rsidP="00310364">
      <w:pPr>
        <w:pStyle w:val="Content"/>
        <w:ind w:left="720"/>
        <w:rPr>
          <w:sz w:val="32"/>
          <w:szCs w:val="32"/>
        </w:rPr>
      </w:pPr>
    </w:p>
    <w:p w14:paraId="13C24F0A" w14:textId="77777777" w:rsidR="00310364" w:rsidRPr="00C56299" w:rsidRDefault="00310364" w:rsidP="00310364">
      <w:pPr>
        <w:pStyle w:val="NormalWeb"/>
        <w:spacing w:before="0" w:beforeAutospacing="0" w:after="240" w:afterAutospacing="0"/>
        <w:ind w:left="360"/>
        <w:rPr>
          <w:rFonts w:asciiTheme="majorHAnsi" w:hAnsiTheme="majorHAnsi" w:cstheme="majorHAnsi"/>
          <w:b/>
          <w:color w:val="082A75" w:themeColor="text2"/>
          <w:sz w:val="36"/>
          <w:szCs w:val="36"/>
        </w:rPr>
      </w:pPr>
    </w:p>
    <w:p w14:paraId="72AD14AE" w14:textId="77777777" w:rsidR="006623DA" w:rsidRDefault="006623DA" w:rsidP="00363833">
      <w:pPr>
        <w:pStyle w:val="Content"/>
      </w:pPr>
    </w:p>
    <w:p w14:paraId="023995BA" w14:textId="77777777" w:rsidR="006623DA" w:rsidRDefault="006623DA" w:rsidP="00363833">
      <w:pPr>
        <w:pStyle w:val="Content"/>
      </w:pPr>
    </w:p>
    <w:p w14:paraId="6934604B" w14:textId="77777777" w:rsidR="006623DA" w:rsidRDefault="006623DA" w:rsidP="00363833">
      <w:pPr>
        <w:pStyle w:val="Content"/>
      </w:pPr>
    </w:p>
    <w:p w14:paraId="6F67288D" w14:textId="77777777" w:rsidR="006623DA" w:rsidRDefault="006623DA" w:rsidP="00363833">
      <w:pPr>
        <w:pStyle w:val="Content"/>
      </w:pPr>
    </w:p>
    <w:p w14:paraId="12CDF9EF" w14:textId="23D36488" w:rsidR="00E20736" w:rsidRDefault="00E20736" w:rsidP="00363833">
      <w:pPr>
        <w:pStyle w:val="Content"/>
      </w:pPr>
    </w:p>
    <w:p w14:paraId="7FC47F22" w14:textId="304E315D" w:rsidR="00DA5F54" w:rsidRDefault="00DA5F54" w:rsidP="00363833">
      <w:pPr>
        <w:pStyle w:val="Content"/>
      </w:pPr>
    </w:p>
    <w:p w14:paraId="42C899EC" w14:textId="24C5C41C" w:rsidR="00DA5F54" w:rsidRDefault="00DA5F54" w:rsidP="00363833">
      <w:pPr>
        <w:pStyle w:val="Content"/>
      </w:pPr>
    </w:p>
    <w:p w14:paraId="2C376279" w14:textId="75CC41C3" w:rsidR="0019264D" w:rsidRDefault="0019264D" w:rsidP="00363833">
      <w:pPr>
        <w:pStyle w:val="Content"/>
      </w:pPr>
    </w:p>
    <w:p w14:paraId="3803D033" w14:textId="0556FFD6" w:rsidR="000B67EF" w:rsidRDefault="000B67EF" w:rsidP="00363833">
      <w:pPr>
        <w:pStyle w:val="Content"/>
      </w:pPr>
    </w:p>
    <w:p w14:paraId="75A156E8" w14:textId="498FFBE4" w:rsidR="000B67EF" w:rsidRDefault="000B67EF" w:rsidP="00363833">
      <w:pPr>
        <w:pStyle w:val="Content"/>
      </w:pPr>
    </w:p>
    <w:p w14:paraId="33BF2C2D" w14:textId="480E85BA" w:rsidR="000B67EF" w:rsidRDefault="000B67EF" w:rsidP="00363833">
      <w:pPr>
        <w:pStyle w:val="Content"/>
      </w:pPr>
    </w:p>
    <w:p w14:paraId="702D0011" w14:textId="096881AB" w:rsidR="000B67EF" w:rsidRDefault="000B67EF" w:rsidP="00363833">
      <w:pPr>
        <w:pStyle w:val="Content"/>
      </w:pPr>
    </w:p>
    <w:p w14:paraId="09432968" w14:textId="77777777" w:rsidR="000B67EF" w:rsidRDefault="000B67EF" w:rsidP="00363833">
      <w:pPr>
        <w:pStyle w:val="Content"/>
      </w:pPr>
    </w:p>
    <w:p w14:paraId="2256AB90" w14:textId="72006703" w:rsidR="00DA5F54" w:rsidRDefault="00DA5F54" w:rsidP="00363833">
      <w:pPr>
        <w:pStyle w:val="Content"/>
      </w:pPr>
    </w:p>
    <w:p w14:paraId="1191A13A" w14:textId="34E90634" w:rsidR="00DA5F54" w:rsidRDefault="00DA5F54" w:rsidP="00DA5F54">
      <w:pPr>
        <w:pStyle w:val="NormalWeb"/>
        <w:numPr>
          <w:ilvl w:val="0"/>
          <w:numId w:val="3"/>
        </w:numPr>
        <w:spacing w:before="0" w:beforeAutospacing="0" w:after="240" w:afterAutospacing="0"/>
        <w:rPr>
          <w:rFonts w:asciiTheme="majorHAnsi" w:hAnsiTheme="majorHAnsi" w:cstheme="majorHAnsi"/>
          <w:b/>
          <w:color w:val="082A75" w:themeColor="text2"/>
          <w:sz w:val="36"/>
          <w:szCs w:val="36"/>
        </w:rPr>
      </w:pPr>
      <w:r>
        <w:rPr>
          <w:rFonts w:asciiTheme="majorHAnsi" w:hAnsiTheme="majorHAnsi" w:cstheme="majorHAnsi"/>
          <w:b/>
          <w:color w:val="082A75" w:themeColor="text2"/>
          <w:sz w:val="36"/>
          <w:szCs w:val="36"/>
        </w:rPr>
        <w:t xml:space="preserve">Word Cloud </w:t>
      </w:r>
    </w:p>
    <w:p w14:paraId="6A9FD3A0" w14:textId="6451DEB2" w:rsidR="00DA5F54" w:rsidRPr="007F5FBD" w:rsidRDefault="007F5FBD" w:rsidP="002E5E87">
      <w:pPr>
        <w:pStyle w:val="NormalWeb"/>
        <w:spacing w:before="0" w:beforeAutospacing="0" w:after="240" w:afterAutospacing="0"/>
        <w:rPr>
          <w:rFonts w:asciiTheme="minorHAnsi" w:hAnsiTheme="minorHAnsi" w:cstheme="minorBidi"/>
          <w:color w:val="082A75" w:themeColor="text2"/>
          <w:sz w:val="28"/>
          <w:szCs w:val="22"/>
        </w:rPr>
      </w:pPr>
      <w:r w:rsidRPr="007F5FBD">
        <w:rPr>
          <w:rFonts w:asciiTheme="minorHAnsi" w:hAnsiTheme="minorHAnsi" w:cstheme="minorBidi"/>
          <w:color w:val="082A75" w:themeColor="text2"/>
          <w:sz w:val="28"/>
          <w:szCs w:val="22"/>
        </w:rPr>
        <w:t>We have used the following functions to enhance our word cloud:</w:t>
      </w:r>
    </w:p>
    <w:p w14:paraId="6F0E0228" w14:textId="33425994" w:rsidR="007F5FBD" w:rsidRPr="007F5FBD" w:rsidRDefault="007F5FBD" w:rsidP="007F5FBD">
      <w:pPr>
        <w:pStyle w:val="NormalWeb"/>
        <w:numPr>
          <w:ilvl w:val="0"/>
          <w:numId w:val="11"/>
        </w:numPr>
        <w:spacing w:before="0" w:beforeAutospacing="0" w:after="240" w:afterAutospacing="0"/>
        <w:rPr>
          <w:rFonts w:asciiTheme="minorHAnsi" w:hAnsiTheme="minorHAnsi" w:cstheme="minorBidi"/>
          <w:color w:val="082A75" w:themeColor="text2"/>
          <w:sz w:val="28"/>
          <w:szCs w:val="22"/>
        </w:rPr>
      </w:pPr>
      <w:r w:rsidRPr="007F5FBD">
        <w:rPr>
          <w:rFonts w:asciiTheme="minorHAnsi" w:hAnsiTheme="minorHAnsi" w:cstheme="minorBidi"/>
          <w:color w:val="082A75" w:themeColor="text2"/>
          <w:sz w:val="28"/>
          <w:szCs w:val="22"/>
        </w:rPr>
        <w:t>Ma</w:t>
      </w:r>
      <w:r w:rsidR="00316A3A">
        <w:rPr>
          <w:rFonts w:asciiTheme="minorHAnsi" w:hAnsiTheme="minorHAnsi" w:cstheme="minorBidi"/>
          <w:color w:val="082A75" w:themeColor="text2"/>
          <w:sz w:val="28"/>
          <w:szCs w:val="22"/>
        </w:rPr>
        <w:t>s</w:t>
      </w:r>
      <w:r w:rsidRPr="007F5FBD">
        <w:rPr>
          <w:rFonts w:asciiTheme="minorHAnsi" w:hAnsiTheme="minorHAnsi" w:cstheme="minorBidi"/>
          <w:color w:val="082A75" w:themeColor="text2"/>
          <w:sz w:val="28"/>
          <w:szCs w:val="22"/>
        </w:rPr>
        <w:t>k</w:t>
      </w:r>
      <w:r w:rsidR="00316A3A">
        <w:rPr>
          <w:rFonts w:asciiTheme="minorHAnsi" w:hAnsiTheme="minorHAnsi" w:cstheme="minorBidi"/>
          <w:color w:val="082A75" w:themeColor="text2"/>
          <w:sz w:val="28"/>
          <w:szCs w:val="22"/>
        </w:rPr>
        <w:t xml:space="preserve">, </w:t>
      </w:r>
      <w:r w:rsidR="00E51389" w:rsidRPr="007F5FBD">
        <w:rPr>
          <w:rFonts w:asciiTheme="minorHAnsi" w:hAnsiTheme="minorHAnsi" w:cstheme="minorBidi"/>
          <w:color w:val="082A75" w:themeColor="text2"/>
          <w:sz w:val="28"/>
          <w:szCs w:val="22"/>
        </w:rPr>
        <w:t>to</w:t>
      </w:r>
      <w:r w:rsidRPr="007F5FBD">
        <w:rPr>
          <w:rFonts w:asciiTheme="minorHAnsi" w:hAnsiTheme="minorHAnsi" w:cstheme="minorBidi"/>
          <w:color w:val="082A75" w:themeColor="text2"/>
          <w:sz w:val="28"/>
          <w:szCs w:val="22"/>
        </w:rPr>
        <w:t xml:space="preserve"> change shape of default word cloud to custom shape as per image loaded </w:t>
      </w:r>
    </w:p>
    <w:p w14:paraId="5689663E" w14:textId="4040E4CA" w:rsidR="007F5FBD" w:rsidRPr="007F5FBD" w:rsidRDefault="007F5FBD" w:rsidP="007F5FBD">
      <w:pPr>
        <w:pStyle w:val="NormalWeb"/>
        <w:numPr>
          <w:ilvl w:val="0"/>
          <w:numId w:val="11"/>
        </w:numPr>
        <w:spacing w:before="0" w:beforeAutospacing="0" w:after="240" w:afterAutospacing="0"/>
        <w:rPr>
          <w:rFonts w:asciiTheme="minorHAnsi" w:hAnsiTheme="minorHAnsi" w:cstheme="minorBidi"/>
          <w:color w:val="082A75" w:themeColor="text2"/>
          <w:sz w:val="28"/>
          <w:szCs w:val="22"/>
        </w:rPr>
      </w:pPr>
      <w:r w:rsidRPr="007F5FBD">
        <w:rPr>
          <w:rFonts w:asciiTheme="minorHAnsi" w:hAnsiTheme="minorHAnsi" w:cstheme="minorBidi"/>
          <w:color w:val="082A75" w:themeColor="text2"/>
          <w:sz w:val="28"/>
          <w:szCs w:val="22"/>
        </w:rPr>
        <w:t>‘</w:t>
      </w:r>
      <w:r>
        <w:rPr>
          <w:rFonts w:asciiTheme="minorHAnsi" w:hAnsiTheme="minorHAnsi" w:cstheme="minorBidi"/>
          <w:color w:val="082A75" w:themeColor="text2"/>
          <w:sz w:val="28"/>
          <w:szCs w:val="22"/>
        </w:rPr>
        <w:t>S</w:t>
      </w:r>
      <w:r w:rsidRPr="007F5FBD">
        <w:rPr>
          <w:rFonts w:asciiTheme="minorHAnsi" w:hAnsiTheme="minorHAnsi" w:cstheme="minorBidi"/>
          <w:color w:val="082A75" w:themeColor="text2"/>
          <w:sz w:val="28"/>
          <w:szCs w:val="22"/>
        </w:rPr>
        <w:t>cale’ of 3, which makes the computation faster for larger word cloud images</w:t>
      </w:r>
    </w:p>
    <w:p w14:paraId="26552074" w14:textId="665980DF" w:rsidR="007F5FBD" w:rsidRDefault="007F5FBD" w:rsidP="007F5FBD">
      <w:pPr>
        <w:pStyle w:val="oa"/>
        <w:numPr>
          <w:ilvl w:val="0"/>
          <w:numId w:val="11"/>
        </w:numPr>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sidRPr="007F5FBD">
        <w:rPr>
          <w:rFonts w:asciiTheme="minorHAnsi" w:eastAsiaTheme="minorEastAsia" w:hAnsiTheme="minorHAnsi" w:cstheme="minorBidi"/>
          <w:color w:val="082A75" w:themeColor="text2"/>
          <w:sz w:val="28"/>
          <w:szCs w:val="22"/>
          <w:lang w:val="en-US" w:eastAsia="en-US"/>
        </w:rPr>
        <w:t>‘</w:t>
      </w:r>
      <w:r w:rsidR="00316A3A">
        <w:rPr>
          <w:rFonts w:asciiTheme="minorHAnsi" w:eastAsiaTheme="minorEastAsia" w:hAnsiTheme="minorHAnsi" w:cstheme="minorBidi"/>
          <w:color w:val="082A75" w:themeColor="text2"/>
          <w:sz w:val="28"/>
          <w:szCs w:val="22"/>
          <w:lang w:val="en-US" w:eastAsia="en-US"/>
        </w:rPr>
        <w:t>C</w:t>
      </w:r>
      <w:r w:rsidRPr="007F5FBD">
        <w:rPr>
          <w:rFonts w:asciiTheme="minorHAnsi" w:eastAsiaTheme="minorEastAsia" w:hAnsiTheme="minorHAnsi" w:cstheme="minorBidi"/>
          <w:color w:val="082A75" w:themeColor="text2"/>
          <w:sz w:val="28"/>
          <w:szCs w:val="22"/>
          <w:lang w:val="en-US" w:eastAsia="en-US"/>
        </w:rPr>
        <w:t xml:space="preserve">olormap’ </w:t>
      </w:r>
      <w:r w:rsidR="00316A3A">
        <w:rPr>
          <w:rFonts w:asciiTheme="minorHAnsi" w:eastAsiaTheme="minorEastAsia" w:hAnsiTheme="minorHAnsi" w:cstheme="minorBidi"/>
          <w:color w:val="082A75" w:themeColor="text2"/>
          <w:sz w:val="28"/>
          <w:szCs w:val="22"/>
          <w:lang w:val="en-US" w:eastAsia="en-US"/>
        </w:rPr>
        <w:t xml:space="preserve">is set </w:t>
      </w:r>
      <w:r w:rsidRPr="007F5FBD">
        <w:rPr>
          <w:rFonts w:asciiTheme="minorHAnsi" w:eastAsiaTheme="minorEastAsia" w:hAnsiTheme="minorHAnsi" w:cstheme="minorBidi"/>
          <w:color w:val="082A75" w:themeColor="text2"/>
          <w:sz w:val="28"/>
          <w:szCs w:val="22"/>
          <w:lang w:val="en-US" w:eastAsia="en-US"/>
        </w:rPr>
        <w:t xml:space="preserve">to ‘Blues’ </w:t>
      </w:r>
      <w:r>
        <w:rPr>
          <w:rFonts w:asciiTheme="minorHAnsi" w:eastAsiaTheme="minorEastAsia" w:hAnsiTheme="minorHAnsi" w:cstheme="minorBidi"/>
          <w:color w:val="082A75" w:themeColor="text2"/>
          <w:sz w:val="28"/>
          <w:szCs w:val="22"/>
          <w:lang w:val="en-US" w:eastAsia="en-US"/>
        </w:rPr>
        <w:t>to better suit to our image shape and selected keyword for the analysis</w:t>
      </w:r>
    </w:p>
    <w:p w14:paraId="68E5DE72" w14:textId="6E11AE4B" w:rsidR="007F5FBD" w:rsidRDefault="007F5FBD" w:rsidP="007F5FBD">
      <w:pPr>
        <w:pStyle w:val="oa"/>
        <w:numPr>
          <w:ilvl w:val="0"/>
          <w:numId w:val="11"/>
        </w:numPr>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rFonts w:asciiTheme="minorHAnsi" w:eastAsiaTheme="minorEastAsia" w:hAnsiTheme="minorHAnsi" w:cstheme="minorBidi"/>
          <w:color w:val="082A75" w:themeColor="text2"/>
          <w:sz w:val="28"/>
          <w:szCs w:val="22"/>
          <w:lang w:val="en-US" w:eastAsia="en-US"/>
        </w:rPr>
        <w:t>Collocations are set to False to give a fuller word cloud</w:t>
      </w:r>
    </w:p>
    <w:p w14:paraId="30113B7F" w14:textId="351ACCB9" w:rsidR="00316A3A" w:rsidRDefault="007F5FBD" w:rsidP="007F346F">
      <w:pPr>
        <w:pStyle w:val="oa"/>
        <w:numPr>
          <w:ilvl w:val="0"/>
          <w:numId w:val="11"/>
        </w:numPr>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rFonts w:asciiTheme="minorHAnsi" w:eastAsiaTheme="minorEastAsia" w:hAnsiTheme="minorHAnsi" w:cstheme="minorBidi"/>
          <w:color w:val="082A75" w:themeColor="text2"/>
          <w:sz w:val="28"/>
          <w:szCs w:val="22"/>
          <w:lang w:val="en-US" w:eastAsia="en-US"/>
        </w:rPr>
        <w:t xml:space="preserve">Max word is set to 125 to avoid clutter in the </w:t>
      </w:r>
      <w:r w:rsidR="00B146F1">
        <w:rPr>
          <w:rFonts w:asciiTheme="minorHAnsi" w:eastAsiaTheme="minorEastAsia" w:hAnsiTheme="minorHAnsi" w:cstheme="minorBidi"/>
          <w:color w:val="082A75" w:themeColor="text2"/>
          <w:sz w:val="28"/>
          <w:szCs w:val="22"/>
          <w:lang w:val="en-US" w:eastAsia="en-US"/>
        </w:rPr>
        <w:t>clou</w:t>
      </w:r>
      <w:r w:rsidR="007F346F">
        <w:rPr>
          <w:rFonts w:asciiTheme="minorHAnsi" w:eastAsiaTheme="minorEastAsia" w:hAnsiTheme="minorHAnsi" w:cstheme="minorBidi"/>
          <w:color w:val="082A75" w:themeColor="text2"/>
          <w:sz w:val="28"/>
          <w:szCs w:val="22"/>
          <w:lang w:val="en-US" w:eastAsia="en-US"/>
        </w:rPr>
        <w:t>d</w:t>
      </w:r>
    </w:p>
    <w:p w14:paraId="602CABD3" w14:textId="12BF6682" w:rsidR="00AA2733" w:rsidRPr="007F346F" w:rsidRDefault="00AA2733" w:rsidP="007F346F">
      <w:pPr>
        <w:pStyle w:val="oa"/>
        <w:numPr>
          <w:ilvl w:val="0"/>
          <w:numId w:val="11"/>
        </w:numPr>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rFonts w:asciiTheme="minorHAnsi" w:eastAsiaTheme="minorEastAsia" w:hAnsiTheme="minorHAnsi" w:cstheme="minorBidi"/>
          <w:color w:val="082A75" w:themeColor="text2"/>
          <w:sz w:val="28"/>
          <w:szCs w:val="22"/>
          <w:lang w:val="en-US" w:eastAsia="en-US"/>
        </w:rPr>
        <w:t xml:space="preserve">We </w:t>
      </w:r>
      <w:r w:rsidR="00E51389">
        <w:rPr>
          <w:rFonts w:asciiTheme="minorHAnsi" w:eastAsiaTheme="minorEastAsia" w:hAnsiTheme="minorHAnsi" w:cstheme="minorBidi"/>
          <w:color w:val="082A75" w:themeColor="text2"/>
          <w:sz w:val="28"/>
          <w:szCs w:val="22"/>
          <w:lang w:val="en-US" w:eastAsia="en-US"/>
        </w:rPr>
        <w:t>re</w:t>
      </w:r>
      <w:r>
        <w:rPr>
          <w:rFonts w:asciiTheme="minorHAnsi" w:eastAsiaTheme="minorEastAsia" w:hAnsiTheme="minorHAnsi" w:cstheme="minorBidi"/>
          <w:color w:val="082A75" w:themeColor="text2"/>
          <w:sz w:val="28"/>
          <w:szCs w:val="22"/>
          <w:lang w:val="en-US" w:eastAsia="en-US"/>
        </w:rPr>
        <w:t xml:space="preserve">placed certain words/punctuations from our data and then added certain redundant words to </w:t>
      </w:r>
      <w:r w:rsidR="00E51389">
        <w:rPr>
          <w:rFonts w:asciiTheme="minorHAnsi" w:eastAsiaTheme="minorEastAsia" w:hAnsiTheme="minorHAnsi" w:cstheme="minorBidi"/>
          <w:color w:val="082A75" w:themeColor="text2"/>
          <w:sz w:val="28"/>
          <w:szCs w:val="22"/>
          <w:lang w:val="en-US" w:eastAsia="en-US"/>
        </w:rPr>
        <w:t xml:space="preserve">the </w:t>
      </w:r>
      <w:r>
        <w:rPr>
          <w:rFonts w:asciiTheme="minorHAnsi" w:eastAsiaTheme="minorEastAsia" w:hAnsiTheme="minorHAnsi" w:cstheme="minorBidi"/>
          <w:color w:val="082A75" w:themeColor="text2"/>
          <w:sz w:val="28"/>
          <w:szCs w:val="22"/>
          <w:lang w:val="en-US" w:eastAsia="en-US"/>
        </w:rPr>
        <w:t>stopword</w:t>
      </w:r>
      <w:r w:rsidR="00E51389">
        <w:rPr>
          <w:rFonts w:asciiTheme="minorHAnsi" w:eastAsiaTheme="minorEastAsia" w:hAnsiTheme="minorHAnsi" w:cstheme="minorBidi"/>
          <w:color w:val="082A75" w:themeColor="text2"/>
          <w:sz w:val="28"/>
          <w:szCs w:val="22"/>
          <w:lang w:val="en-US" w:eastAsia="en-US"/>
        </w:rPr>
        <w:t xml:space="preserve"> list </w:t>
      </w:r>
      <w:r>
        <w:rPr>
          <w:rFonts w:asciiTheme="minorHAnsi" w:eastAsiaTheme="minorEastAsia" w:hAnsiTheme="minorHAnsi" w:cstheme="minorBidi"/>
          <w:color w:val="082A75" w:themeColor="text2"/>
          <w:sz w:val="28"/>
          <w:szCs w:val="22"/>
          <w:lang w:val="en-US" w:eastAsia="en-US"/>
        </w:rPr>
        <w:t>to create a clean word cloud</w:t>
      </w:r>
      <w:r w:rsidR="00E51389">
        <w:rPr>
          <w:rFonts w:asciiTheme="minorHAnsi" w:eastAsiaTheme="minorEastAsia" w:hAnsiTheme="minorHAnsi" w:cstheme="minorBidi"/>
          <w:color w:val="082A75" w:themeColor="text2"/>
          <w:sz w:val="28"/>
          <w:szCs w:val="22"/>
          <w:lang w:val="en-US" w:eastAsia="en-US"/>
        </w:rPr>
        <w:t xml:space="preserve"> with relevant words</w:t>
      </w:r>
    </w:p>
    <w:p w14:paraId="2E4B5DBE" w14:textId="0D67A399" w:rsidR="00AA2733" w:rsidRDefault="00AA2733" w:rsidP="00AA2733">
      <w:pPr>
        <w:pStyle w:val="oa"/>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rFonts w:asciiTheme="minorHAnsi" w:eastAsiaTheme="minorEastAsia" w:hAnsiTheme="minorHAnsi" w:cstheme="minorBidi"/>
          <w:color w:val="082A75" w:themeColor="text2"/>
          <w:sz w:val="28"/>
          <w:szCs w:val="22"/>
          <w:lang w:val="en-US" w:eastAsia="en-US"/>
        </w:rPr>
        <w:t xml:space="preserve">Code Snippet – </w:t>
      </w:r>
    </w:p>
    <w:p w14:paraId="5BFBEF95" w14:textId="07BC7958" w:rsidR="00AA2733" w:rsidRDefault="00AA2733" w:rsidP="00AA2733">
      <w:pPr>
        <w:pStyle w:val="oa"/>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noProof/>
        </w:rPr>
        <w:drawing>
          <wp:inline distT="0" distB="0" distL="0" distR="0" wp14:anchorId="6487DFA3" wp14:editId="0B4421E8">
            <wp:extent cx="3268601" cy="3160644"/>
            <wp:effectExtent l="0" t="0" r="825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5943" cy="3206423"/>
                    </a:xfrm>
                    <a:prstGeom prst="rect">
                      <a:avLst/>
                    </a:prstGeom>
                  </pic:spPr>
                </pic:pic>
              </a:graphicData>
            </a:graphic>
          </wp:inline>
        </w:drawing>
      </w:r>
    </w:p>
    <w:p w14:paraId="1C57FAD2" w14:textId="77777777" w:rsidR="00AA2733" w:rsidRPr="007F5FBD" w:rsidRDefault="00AA2733" w:rsidP="00AA2733">
      <w:pPr>
        <w:pStyle w:val="oa"/>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noProof/>
        </w:rPr>
        <w:lastRenderedPageBreak/>
        <w:drawing>
          <wp:inline distT="0" distB="0" distL="0" distR="0" wp14:anchorId="6E85F765" wp14:editId="2470CADD">
            <wp:extent cx="6309360" cy="26390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2639060"/>
                    </a:xfrm>
                    <a:prstGeom prst="rect">
                      <a:avLst/>
                    </a:prstGeom>
                  </pic:spPr>
                </pic:pic>
              </a:graphicData>
            </a:graphic>
          </wp:inline>
        </w:drawing>
      </w:r>
    </w:p>
    <w:p w14:paraId="34EE07E5" w14:textId="6F9EFACE" w:rsidR="00AA2733" w:rsidRPr="00E51389" w:rsidRDefault="00AA2733" w:rsidP="002E5E87">
      <w:pPr>
        <w:pStyle w:val="oa"/>
        <w:shd w:val="clear" w:color="auto" w:fill="FFFFFF"/>
        <w:spacing w:before="0" w:beforeAutospacing="0" w:after="240" w:afterAutospacing="0" w:line="420" w:lineRule="atLeast"/>
        <w:rPr>
          <w:rFonts w:asciiTheme="minorHAnsi" w:hAnsiTheme="minorHAnsi" w:cstheme="minorBidi"/>
          <w:color w:val="082A75" w:themeColor="text2"/>
          <w:sz w:val="28"/>
          <w:szCs w:val="22"/>
        </w:rPr>
      </w:pPr>
      <w:r w:rsidRPr="007F5FBD">
        <w:rPr>
          <w:rFonts w:asciiTheme="minorHAnsi" w:hAnsiTheme="minorHAnsi" w:cstheme="minorBidi"/>
          <w:color w:val="082A75" w:themeColor="text2"/>
          <w:sz w:val="28"/>
          <w:szCs w:val="22"/>
        </w:rPr>
        <w:t>Below word cloud highlights the most significant 125 words from our twitter data sourc</w:t>
      </w:r>
      <w:r w:rsidR="00E51389">
        <w:rPr>
          <w:rFonts w:asciiTheme="minorHAnsi" w:hAnsiTheme="minorHAnsi" w:cstheme="minorBidi"/>
          <w:color w:val="082A75" w:themeColor="text2"/>
          <w:sz w:val="28"/>
          <w:szCs w:val="22"/>
        </w:rPr>
        <w:t>e</w:t>
      </w:r>
    </w:p>
    <w:p w14:paraId="7CAA1935" w14:textId="28291AF0" w:rsidR="00AA2733" w:rsidRDefault="00AA2733" w:rsidP="002E5E87">
      <w:pPr>
        <w:pStyle w:val="oa"/>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r>
        <w:rPr>
          <w:rFonts w:asciiTheme="minorHAnsi" w:eastAsiaTheme="minorEastAsia" w:hAnsiTheme="minorHAnsi" w:cstheme="minorBidi"/>
          <w:noProof/>
          <w:color w:val="082A75" w:themeColor="text2"/>
          <w:sz w:val="28"/>
          <w:szCs w:val="22"/>
          <w:lang w:val="en-US" w:eastAsia="en-US"/>
        </w:rPr>
        <w:drawing>
          <wp:inline distT="0" distB="0" distL="0" distR="0" wp14:anchorId="4BFB3E88" wp14:editId="77988E71">
            <wp:extent cx="6446520" cy="4282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57376" cy="4289652"/>
                    </a:xfrm>
                    <a:prstGeom prst="rect">
                      <a:avLst/>
                    </a:prstGeom>
                  </pic:spPr>
                </pic:pic>
              </a:graphicData>
            </a:graphic>
          </wp:inline>
        </w:drawing>
      </w:r>
    </w:p>
    <w:p w14:paraId="2949366D" w14:textId="78B9A965" w:rsidR="00AA2733" w:rsidRDefault="00AA2733" w:rsidP="002E5E87">
      <w:pPr>
        <w:pStyle w:val="oa"/>
        <w:shd w:val="clear" w:color="auto" w:fill="FFFFFF"/>
        <w:spacing w:before="0" w:beforeAutospacing="0" w:after="240" w:afterAutospacing="0" w:line="420" w:lineRule="atLeast"/>
        <w:rPr>
          <w:rFonts w:asciiTheme="minorHAnsi" w:eastAsiaTheme="minorEastAsia" w:hAnsiTheme="minorHAnsi" w:cstheme="minorBidi"/>
          <w:color w:val="082A75" w:themeColor="text2"/>
          <w:sz w:val="28"/>
          <w:szCs w:val="22"/>
          <w:lang w:val="en-US" w:eastAsia="en-US"/>
        </w:rPr>
      </w:pPr>
    </w:p>
    <w:p w14:paraId="21122465" w14:textId="77777777" w:rsidR="00772162" w:rsidRDefault="00772162" w:rsidP="00363833">
      <w:pPr>
        <w:pStyle w:val="Content"/>
      </w:pPr>
    </w:p>
    <w:p w14:paraId="344BDEDD" w14:textId="39F106C9" w:rsidR="00B146F1" w:rsidRDefault="00B146F1" w:rsidP="00B146F1">
      <w:pPr>
        <w:pStyle w:val="NormalWeb"/>
        <w:numPr>
          <w:ilvl w:val="0"/>
          <w:numId w:val="3"/>
        </w:numPr>
        <w:spacing w:before="0" w:beforeAutospacing="0" w:after="240" w:afterAutospacing="0"/>
        <w:rPr>
          <w:rFonts w:asciiTheme="majorHAnsi" w:hAnsiTheme="majorHAnsi" w:cstheme="majorHAnsi"/>
          <w:b/>
          <w:color w:val="082A75" w:themeColor="text2"/>
          <w:sz w:val="36"/>
          <w:szCs w:val="36"/>
        </w:rPr>
      </w:pPr>
      <w:r>
        <w:rPr>
          <w:rFonts w:asciiTheme="majorHAnsi" w:hAnsiTheme="majorHAnsi" w:cstheme="majorHAnsi"/>
          <w:b/>
          <w:color w:val="082A75" w:themeColor="text2"/>
          <w:sz w:val="36"/>
          <w:szCs w:val="36"/>
        </w:rPr>
        <w:t xml:space="preserve">Sentiment Analysis </w:t>
      </w:r>
    </w:p>
    <w:p w14:paraId="649B48FC" w14:textId="582BA58C" w:rsidR="00B146F1" w:rsidRDefault="00B146F1" w:rsidP="00363833">
      <w:pPr>
        <w:pStyle w:val="Content"/>
      </w:pPr>
    </w:p>
    <w:p w14:paraId="365ED941" w14:textId="0A7CB43C" w:rsidR="002544E0" w:rsidRDefault="002544E0" w:rsidP="002544E0">
      <w:pPr>
        <w:pStyle w:val="Content"/>
        <w:numPr>
          <w:ilvl w:val="0"/>
          <w:numId w:val="13"/>
        </w:numPr>
        <w:rPr>
          <w:sz w:val="32"/>
          <w:szCs w:val="32"/>
        </w:rPr>
      </w:pPr>
      <w:r>
        <w:rPr>
          <w:sz w:val="32"/>
          <w:szCs w:val="32"/>
        </w:rPr>
        <w:t xml:space="preserve">Average </w:t>
      </w:r>
      <w:r w:rsidR="00E51389">
        <w:rPr>
          <w:sz w:val="32"/>
          <w:szCs w:val="32"/>
        </w:rPr>
        <w:t>P</w:t>
      </w:r>
      <w:r>
        <w:rPr>
          <w:sz w:val="32"/>
          <w:szCs w:val="32"/>
        </w:rPr>
        <w:t xml:space="preserve">olarity and </w:t>
      </w:r>
      <w:r w:rsidR="00E51389">
        <w:rPr>
          <w:sz w:val="32"/>
          <w:szCs w:val="32"/>
        </w:rPr>
        <w:t>S</w:t>
      </w:r>
      <w:r>
        <w:rPr>
          <w:sz w:val="32"/>
          <w:szCs w:val="32"/>
        </w:rPr>
        <w:t xml:space="preserve">ubjectivity scores </w:t>
      </w:r>
    </w:p>
    <w:p w14:paraId="59393591" w14:textId="32ADB18A" w:rsidR="002544E0" w:rsidRDefault="0060236E" w:rsidP="00E84229">
      <w:pPr>
        <w:pStyle w:val="Content"/>
        <w:ind w:left="720"/>
        <w:rPr>
          <w:rFonts w:eastAsia="Times New Roman"/>
          <w:lang w:val="en-IN" w:eastAsia="en-IN"/>
        </w:rPr>
      </w:pPr>
      <w:r w:rsidRPr="00E84229">
        <w:rPr>
          <w:rFonts w:eastAsia="Times New Roman"/>
          <w:lang w:val="en-IN" w:eastAsia="en-IN"/>
        </w:rPr>
        <w:t xml:space="preserve">We used the </w:t>
      </w:r>
      <w:r w:rsidR="00E84229" w:rsidRPr="00E84229">
        <w:rPr>
          <w:rFonts w:eastAsia="Times New Roman"/>
          <w:lang w:val="en-IN" w:eastAsia="en-IN"/>
        </w:rPr>
        <w:t>T</w:t>
      </w:r>
      <w:r w:rsidRPr="00E84229">
        <w:rPr>
          <w:rFonts w:eastAsia="Times New Roman"/>
          <w:lang w:val="en-IN" w:eastAsia="en-IN"/>
        </w:rPr>
        <w:t>ext</w:t>
      </w:r>
      <w:r w:rsidR="00E84229" w:rsidRPr="00E84229">
        <w:rPr>
          <w:rFonts w:eastAsia="Times New Roman"/>
          <w:lang w:val="en-IN" w:eastAsia="en-IN"/>
        </w:rPr>
        <w:t>B</w:t>
      </w:r>
      <w:r w:rsidRPr="00E84229">
        <w:rPr>
          <w:rFonts w:eastAsia="Times New Roman"/>
          <w:lang w:val="en-IN" w:eastAsia="en-IN"/>
        </w:rPr>
        <w:t xml:space="preserve">lob </w:t>
      </w:r>
      <w:r w:rsidR="00E84229" w:rsidRPr="00E84229">
        <w:rPr>
          <w:rFonts w:eastAsia="Times New Roman"/>
          <w:lang w:val="en-IN" w:eastAsia="en-IN"/>
        </w:rPr>
        <w:t>python library to run our sentiment analysis on the data collected. TextBlob is a python library for Natural Language Processing (NLP). TextBlob actively uses Natural Language Tool Kit (NLTK) to achieve its tasks.</w:t>
      </w:r>
    </w:p>
    <w:p w14:paraId="4C80D3EC" w14:textId="77777777" w:rsidR="00E84229" w:rsidRPr="00E84229" w:rsidRDefault="00E84229" w:rsidP="00E84229">
      <w:pPr>
        <w:pStyle w:val="Content"/>
        <w:ind w:left="720"/>
        <w:rPr>
          <w:rFonts w:eastAsia="Times New Roman"/>
          <w:lang w:val="en-IN" w:eastAsia="en-IN"/>
        </w:rPr>
      </w:pPr>
    </w:p>
    <w:p w14:paraId="1A5E8DB1" w14:textId="054EE7F1" w:rsidR="0060236E" w:rsidRDefault="0060236E" w:rsidP="002544E0">
      <w:pPr>
        <w:pStyle w:val="Content"/>
        <w:ind w:left="720"/>
        <w:rPr>
          <w:rFonts w:eastAsia="Times New Roman"/>
          <w:lang w:val="en-IN" w:eastAsia="en-IN"/>
        </w:rPr>
      </w:pPr>
      <w:r w:rsidRPr="0060236E">
        <w:rPr>
          <w:rFonts w:eastAsia="Times New Roman"/>
          <w:lang w:val="en-IN" w:eastAsia="en-IN"/>
        </w:rPr>
        <w:t>Polarity lies between [-1,1]</w:t>
      </w:r>
      <w:r>
        <w:rPr>
          <w:rFonts w:eastAsia="Times New Roman"/>
          <w:lang w:val="en-IN" w:eastAsia="en-IN"/>
        </w:rPr>
        <w:t xml:space="preserve">. </w:t>
      </w:r>
      <w:r w:rsidRPr="0060236E">
        <w:rPr>
          <w:rFonts w:eastAsia="Times New Roman"/>
          <w:lang w:val="en-IN" w:eastAsia="en-IN"/>
        </w:rPr>
        <w:t xml:space="preserve">A polarity of -1 indicates a negative sentiment whereas a +1 indicates a positive sentiment. </w:t>
      </w:r>
    </w:p>
    <w:p w14:paraId="3F24CEE9" w14:textId="022289A1" w:rsidR="00E84229" w:rsidRDefault="00E84229" w:rsidP="002544E0">
      <w:pPr>
        <w:pStyle w:val="Content"/>
        <w:ind w:left="720"/>
        <w:rPr>
          <w:rFonts w:eastAsia="Times New Roman"/>
          <w:lang w:val="en-IN" w:eastAsia="en-IN"/>
        </w:rPr>
      </w:pPr>
    </w:p>
    <w:p w14:paraId="020695D2" w14:textId="79E2AD21" w:rsidR="00E84229" w:rsidRDefault="00E84229" w:rsidP="002544E0">
      <w:pPr>
        <w:pStyle w:val="Content"/>
        <w:ind w:left="720"/>
        <w:rPr>
          <w:rFonts w:eastAsia="Times New Roman"/>
          <w:lang w:val="en-IN" w:eastAsia="en-IN"/>
        </w:rPr>
      </w:pPr>
      <w:r>
        <w:rPr>
          <w:rFonts w:eastAsia="Times New Roman"/>
          <w:lang w:val="en-IN" w:eastAsia="en-IN"/>
        </w:rPr>
        <w:t xml:space="preserve">Subjectivity lies between [0,1]. </w:t>
      </w:r>
      <w:r w:rsidRPr="00E84229">
        <w:rPr>
          <w:rFonts w:eastAsia="Times New Roman"/>
          <w:lang w:val="en-IN" w:eastAsia="en-IN"/>
        </w:rPr>
        <w:t>Subjectivity quantifies the amount of personal opinion and factual information contained in the text. </w:t>
      </w:r>
    </w:p>
    <w:p w14:paraId="0818C0B4" w14:textId="38A57AA7" w:rsidR="00E84229" w:rsidRDefault="00E84229" w:rsidP="002544E0">
      <w:pPr>
        <w:pStyle w:val="Content"/>
        <w:ind w:left="720"/>
        <w:rPr>
          <w:rFonts w:eastAsia="Times New Roman"/>
          <w:lang w:val="en-IN" w:eastAsia="en-IN"/>
        </w:rPr>
      </w:pPr>
    </w:p>
    <w:p w14:paraId="3F5F3A86" w14:textId="0A771860" w:rsidR="00E84229" w:rsidRDefault="00E84229" w:rsidP="002544E0">
      <w:pPr>
        <w:pStyle w:val="Content"/>
        <w:ind w:left="720"/>
        <w:rPr>
          <w:rFonts w:eastAsia="Times New Roman"/>
          <w:lang w:val="en-IN" w:eastAsia="en-IN"/>
        </w:rPr>
      </w:pPr>
      <w:r>
        <w:rPr>
          <w:rFonts w:eastAsia="Times New Roman"/>
          <w:lang w:val="en-IN" w:eastAsia="en-IN"/>
        </w:rPr>
        <w:t xml:space="preserve">Code Snippet – </w:t>
      </w:r>
    </w:p>
    <w:p w14:paraId="0743EB5B" w14:textId="2E18C03B" w:rsidR="00E84229" w:rsidRDefault="00E84229" w:rsidP="002544E0">
      <w:pPr>
        <w:pStyle w:val="Content"/>
        <w:ind w:left="720"/>
        <w:rPr>
          <w:rFonts w:eastAsia="Times New Roman"/>
          <w:lang w:val="en-IN" w:eastAsia="en-IN"/>
        </w:rPr>
      </w:pPr>
      <w:r>
        <w:rPr>
          <w:rFonts w:eastAsia="Times New Roman"/>
          <w:lang w:val="en-IN" w:eastAsia="en-IN"/>
        </w:rPr>
        <w:t xml:space="preserve"> </w:t>
      </w:r>
      <w:r>
        <w:rPr>
          <w:noProof/>
        </w:rPr>
        <w:drawing>
          <wp:inline distT="0" distB="0" distL="0" distR="0" wp14:anchorId="0693569A" wp14:editId="6D0D6316">
            <wp:extent cx="6309360" cy="756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756920"/>
                    </a:xfrm>
                    <a:prstGeom prst="rect">
                      <a:avLst/>
                    </a:prstGeom>
                  </pic:spPr>
                </pic:pic>
              </a:graphicData>
            </a:graphic>
          </wp:inline>
        </w:drawing>
      </w:r>
    </w:p>
    <w:p w14:paraId="7DDD6D0E" w14:textId="77777777" w:rsidR="00E84229" w:rsidRDefault="00E84229" w:rsidP="00E84229">
      <w:pPr>
        <w:pStyle w:val="Content"/>
        <w:rPr>
          <w:rFonts w:eastAsia="Times New Roman"/>
          <w:lang w:val="en-IN" w:eastAsia="en-IN"/>
        </w:rPr>
      </w:pPr>
    </w:p>
    <w:p w14:paraId="6F4FA38E" w14:textId="553053C9" w:rsidR="00E84229" w:rsidRDefault="00E84229" w:rsidP="002544E0">
      <w:pPr>
        <w:pStyle w:val="Content"/>
        <w:ind w:left="720"/>
        <w:rPr>
          <w:rFonts w:eastAsia="Times New Roman"/>
          <w:lang w:val="en-IN" w:eastAsia="en-IN"/>
        </w:rPr>
      </w:pPr>
      <w:r>
        <w:rPr>
          <w:rFonts w:eastAsia="Times New Roman"/>
          <w:lang w:val="en-IN" w:eastAsia="en-IN"/>
        </w:rPr>
        <w:t xml:space="preserve">Below is the avg. polarity and subjectivity of our dataset(recent_tweets) respectively- </w:t>
      </w:r>
    </w:p>
    <w:p w14:paraId="25A84370" w14:textId="47610765" w:rsidR="0060236E" w:rsidRPr="0060236E" w:rsidRDefault="00737663" w:rsidP="00E84229">
      <w:pPr>
        <w:pStyle w:val="Content"/>
        <w:ind w:left="720"/>
        <w:rPr>
          <w:rFonts w:eastAsia="Times New Roman"/>
          <w:lang w:val="en-IN" w:eastAsia="en-IN"/>
        </w:rPr>
      </w:pPr>
      <w:r>
        <w:rPr>
          <w:noProof/>
        </w:rPr>
        <w:drawing>
          <wp:inline distT="0" distB="0" distL="0" distR="0" wp14:anchorId="70658B59" wp14:editId="0D191962">
            <wp:extent cx="4054207" cy="449606"/>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8202" cy="453376"/>
                    </a:xfrm>
                    <a:prstGeom prst="rect">
                      <a:avLst/>
                    </a:prstGeom>
                  </pic:spPr>
                </pic:pic>
              </a:graphicData>
            </a:graphic>
          </wp:inline>
        </w:drawing>
      </w:r>
    </w:p>
    <w:p w14:paraId="2F1C745B" w14:textId="1C0F86B9" w:rsidR="002544E0" w:rsidRDefault="002544E0" w:rsidP="002544E0">
      <w:pPr>
        <w:pStyle w:val="Content"/>
        <w:ind w:left="720"/>
        <w:rPr>
          <w:rFonts w:eastAsia="Times New Roman"/>
          <w:lang w:val="en-IN" w:eastAsia="en-IN"/>
        </w:rPr>
      </w:pPr>
      <w:r w:rsidRPr="002544E0">
        <w:rPr>
          <w:rFonts w:eastAsia="Times New Roman"/>
          <w:b/>
          <w:bCs/>
          <w:lang w:val="en-IN" w:eastAsia="en-IN"/>
        </w:rPr>
        <w:t>Insight:</w:t>
      </w:r>
      <w:r w:rsidRPr="002544E0">
        <w:rPr>
          <w:rFonts w:eastAsia="Times New Roman"/>
          <w:lang w:val="en-IN" w:eastAsia="en-IN"/>
        </w:rPr>
        <w:t xml:space="preserve"> The avg. polarity </w:t>
      </w:r>
      <w:r>
        <w:rPr>
          <w:rFonts w:eastAsia="Times New Roman"/>
          <w:lang w:val="en-IN" w:eastAsia="en-IN"/>
        </w:rPr>
        <w:t xml:space="preserve">score </w:t>
      </w:r>
      <w:r w:rsidRPr="002544E0">
        <w:rPr>
          <w:rFonts w:eastAsia="Times New Roman"/>
          <w:lang w:val="en-IN" w:eastAsia="en-IN"/>
        </w:rPr>
        <w:t>of 0.0</w:t>
      </w:r>
      <w:r w:rsidR="00737663">
        <w:rPr>
          <w:rFonts w:eastAsia="Times New Roman"/>
          <w:lang w:val="en-IN" w:eastAsia="en-IN"/>
        </w:rPr>
        <w:t xml:space="preserve">7 </w:t>
      </w:r>
      <w:r w:rsidRPr="002544E0">
        <w:rPr>
          <w:rFonts w:eastAsia="Times New Roman"/>
          <w:lang w:val="en-IN" w:eastAsia="en-IN"/>
        </w:rPr>
        <w:t>indicates a somewhat neutral sentiment around climate change within the data set we collected</w:t>
      </w:r>
      <w:r w:rsidR="00E84229">
        <w:rPr>
          <w:rFonts w:eastAsia="Times New Roman"/>
          <w:lang w:val="en-IN" w:eastAsia="en-IN"/>
        </w:rPr>
        <w:t xml:space="preserve">, i.e., neither positive nor negative. </w:t>
      </w:r>
    </w:p>
    <w:p w14:paraId="03036E91" w14:textId="6399BDB4" w:rsidR="00B146F1" w:rsidRPr="000B67EF" w:rsidRDefault="002544E0" w:rsidP="000B67EF">
      <w:pPr>
        <w:pStyle w:val="Content"/>
        <w:ind w:left="720"/>
        <w:rPr>
          <w:rFonts w:eastAsia="Times New Roman"/>
          <w:lang w:val="en-IN" w:eastAsia="en-IN"/>
        </w:rPr>
      </w:pPr>
      <w:r w:rsidRPr="00E84229">
        <w:rPr>
          <w:rFonts w:eastAsia="Times New Roman"/>
          <w:lang w:val="en-IN" w:eastAsia="en-IN"/>
        </w:rPr>
        <w:t>The avg.</w:t>
      </w:r>
      <w:r>
        <w:rPr>
          <w:rFonts w:eastAsia="Times New Roman"/>
          <w:lang w:val="en-IN" w:eastAsia="en-IN"/>
        </w:rPr>
        <w:t xml:space="preserve"> subjectivity score of </w:t>
      </w:r>
      <w:r w:rsidR="0060236E">
        <w:rPr>
          <w:rFonts w:eastAsia="Times New Roman"/>
          <w:lang w:val="en-IN" w:eastAsia="en-IN"/>
        </w:rPr>
        <w:t>0.</w:t>
      </w:r>
      <w:r w:rsidR="00737663">
        <w:rPr>
          <w:rFonts w:eastAsia="Times New Roman"/>
          <w:lang w:val="en-IN" w:eastAsia="en-IN"/>
        </w:rPr>
        <w:t>39</w:t>
      </w:r>
      <w:r w:rsidR="0060236E">
        <w:rPr>
          <w:rFonts w:eastAsia="Times New Roman"/>
          <w:lang w:val="en-IN" w:eastAsia="en-IN"/>
        </w:rPr>
        <w:t xml:space="preserve"> </w:t>
      </w:r>
      <w:r w:rsidR="00E84229">
        <w:rPr>
          <w:rFonts w:eastAsia="Times New Roman"/>
          <w:lang w:val="en-IN" w:eastAsia="en-IN"/>
        </w:rPr>
        <w:t xml:space="preserve">indicates that the data contains relatively higher </w:t>
      </w:r>
      <w:r w:rsidR="00E51389">
        <w:rPr>
          <w:rFonts w:eastAsia="Times New Roman"/>
          <w:lang w:val="en-IN" w:eastAsia="en-IN"/>
        </w:rPr>
        <w:t xml:space="preserve">personal opinion as compared to factual information. </w:t>
      </w:r>
    </w:p>
    <w:p w14:paraId="07DEDFBB" w14:textId="0C39B226" w:rsidR="00B146F1" w:rsidRDefault="00B146F1" w:rsidP="00363833">
      <w:pPr>
        <w:pStyle w:val="Content"/>
      </w:pPr>
    </w:p>
    <w:p w14:paraId="1C740B89" w14:textId="2AEB554C" w:rsidR="00B146F1" w:rsidRDefault="00B146F1" w:rsidP="00363833">
      <w:pPr>
        <w:pStyle w:val="Content"/>
      </w:pPr>
    </w:p>
    <w:p w14:paraId="54215AD6" w14:textId="6D78B529" w:rsidR="00E51389" w:rsidRDefault="00E51389" w:rsidP="00E51389">
      <w:pPr>
        <w:pStyle w:val="Content"/>
        <w:numPr>
          <w:ilvl w:val="0"/>
          <w:numId w:val="13"/>
        </w:numPr>
        <w:rPr>
          <w:sz w:val="32"/>
          <w:szCs w:val="32"/>
        </w:rPr>
      </w:pPr>
      <w:r>
        <w:rPr>
          <w:sz w:val="32"/>
          <w:szCs w:val="32"/>
        </w:rPr>
        <w:t xml:space="preserve">Polarity and Subjectivity </w:t>
      </w:r>
      <w:r w:rsidR="00772162">
        <w:rPr>
          <w:sz w:val="32"/>
          <w:szCs w:val="32"/>
        </w:rPr>
        <w:t>S</w:t>
      </w:r>
      <w:r>
        <w:rPr>
          <w:sz w:val="32"/>
          <w:szCs w:val="32"/>
        </w:rPr>
        <w:t xml:space="preserve">core Distributions </w:t>
      </w:r>
    </w:p>
    <w:p w14:paraId="4D2DB62A" w14:textId="6DB23D66" w:rsidR="00410939" w:rsidRDefault="00410939" w:rsidP="00410939">
      <w:pPr>
        <w:pStyle w:val="Content"/>
        <w:ind w:left="720"/>
        <w:rPr>
          <w:sz w:val="32"/>
          <w:szCs w:val="32"/>
        </w:rPr>
      </w:pPr>
    </w:p>
    <w:p w14:paraId="69EA7195" w14:textId="2260479D" w:rsidR="00410939" w:rsidRPr="000B67EF" w:rsidRDefault="00410939" w:rsidP="00410939">
      <w:pPr>
        <w:pStyle w:val="Content"/>
        <w:ind w:left="720"/>
      </w:pPr>
      <w:r w:rsidRPr="000B67EF">
        <w:t>Polarity Score</w:t>
      </w:r>
      <w:r w:rsidR="00772162" w:rsidRPr="000B67EF">
        <w:t>s</w:t>
      </w:r>
      <w:r w:rsidRPr="000B67EF">
        <w:t xml:space="preserve"> Histogram –</w:t>
      </w:r>
    </w:p>
    <w:p w14:paraId="65C63463" w14:textId="628BF096" w:rsidR="00141637" w:rsidRDefault="00141637" w:rsidP="00410939">
      <w:pPr>
        <w:pStyle w:val="Content"/>
        <w:ind w:left="720"/>
        <w:rPr>
          <w:sz w:val="32"/>
          <w:szCs w:val="32"/>
        </w:rPr>
      </w:pPr>
    </w:p>
    <w:p w14:paraId="2D999D35" w14:textId="61CC884F" w:rsidR="00772162" w:rsidRDefault="00772162" w:rsidP="00410939">
      <w:pPr>
        <w:pStyle w:val="Content"/>
        <w:ind w:left="720"/>
        <w:rPr>
          <w:sz w:val="32"/>
          <w:szCs w:val="32"/>
        </w:rPr>
      </w:pPr>
      <w:r>
        <w:rPr>
          <w:noProof/>
          <w:sz w:val="32"/>
          <w:szCs w:val="32"/>
        </w:rPr>
        <w:drawing>
          <wp:inline distT="0" distB="0" distL="0" distR="0" wp14:anchorId="7E963CA6" wp14:editId="4923DACB">
            <wp:extent cx="5522026" cy="35291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5538359" cy="3539558"/>
                    </a:xfrm>
                    <a:prstGeom prst="rect">
                      <a:avLst/>
                    </a:prstGeom>
                  </pic:spPr>
                </pic:pic>
              </a:graphicData>
            </a:graphic>
          </wp:inline>
        </w:drawing>
      </w:r>
    </w:p>
    <w:p w14:paraId="713F1F3F" w14:textId="5441BE2A" w:rsidR="00410939" w:rsidRDefault="00410939" w:rsidP="00410939">
      <w:pPr>
        <w:pStyle w:val="Content"/>
        <w:ind w:left="720"/>
        <w:rPr>
          <w:sz w:val="32"/>
          <w:szCs w:val="32"/>
        </w:rPr>
      </w:pPr>
    </w:p>
    <w:p w14:paraId="778E1F85" w14:textId="225C362B" w:rsidR="00772162" w:rsidRPr="000B67EF" w:rsidRDefault="00772162" w:rsidP="00772162">
      <w:pPr>
        <w:pStyle w:val="Content"/>
        <w:ind w:left="720"/>
      </w:pPr>
      <w:r w:rsidRPr="000B67EF">
        <w:t>Subjectivity Scores Histogram –</w:t>
      </w:r>
    </w:p>
    <w:p w14:paraId="156E8D9A" w14:textId="2825BC57" w:rsidR="00772162" w:rsidRDefault="00772162" w:rsidP="00410939">
      <w:pPr>
        <w:pStyle w:val="Content"/>
        <w:ind w:left="720"/>
        <w:rPr>
          <w:sz w:val="32"/>
          <w:szCs w:val="32"/>
        </w:rPr>
      </w:pPr>
      <w:r>
        <w:rPr>
          <w:noProof/>
          <w:sz w:val="32"/>
          <w:szCs w:val="32"/>
        </w:rPr>
        <w:lastRenderedPageBreak/>
        <w:drawing>
          <wp:inline distT="0" distB="0" distL="0" distR="0" wp14:anchorId="1C6BAF20" wp14:editId="203EE32C">
            <wp:extent cx="5545777" cy="35299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548648" cy="3531793"/>
                    </a:xfrm>
                    <a:prstGeom prst="rect">
                      <a:avLst/>
                    </a:prstGeom>
                  </pic:spPr>
                </pic:pic>
              </a:graphicData>
            </a:graphic>
          </wp:inline>
        </w:drawing>
      </w:r>
    </w:p>
    <w:p w14:paraId="4AB728C7" w14:textId="6FA42598" w:rsidR="000B67EF" w:rsidRDefault="000B67EF" w:rsidP="00410939">
      <w:pPr>
        <w:pStyle w:val="Content"/>
        <w:ind w:left="720"/>
        <w:rPr>
          <w:sz w:val="32"/>
          <w:szCs w:val="32"/>
        </w:rPr>
      </w:pPr>
    </w:p>
    <w:p w14:paraId="0743271E" w14:textId="0F7455AB" w:rsidR="000B67EF" w:rsidRDefault="000B67EF" w:rsidP="00410939">
      <w:pPr>
        <w:pStyle w:val="Content"/>
        <w:ind w:left="720"/>
        <w:rPr>
          <w:rFonts w:eastAsia="Times New Roman"/>
          <w:lang w:val="en-IN" w:eastAsia="en-IN"/>
        </w:rPr>
      </w:pPr>
      <w:r w:rsidRPr="000B67EF">
        <w:rPr>
          <w:rFonts w:eastAsia="Times New Roman"/>
          <w:b/>
          <w:bCs/>
          <w:lang w:val="en-IN" w:eastAsia="en-IN"/>
        </w:rPr>
        <w:t>Insight:</w:t>
      </w:r>
      <w:r w:rsidRPr="000B67EF">
        <w:rPr>
          <w:rFonts w:eastAsia="Times New Roman"/>
          <w:lang w:val="en-IN" w:eastAsia="en-IN"/>
        </w:rPr>
        <w:t xml:space="preserve"> The polarity score distribution ties back with our mean score indicating that the number isn’t skewed</w:t>
      </w:r>
      <w:r w:rsidR="00D1190F">
        <w:rPr>
          <w:rFonts w:eastAsia="Times New Roman"/>
          <w:lang w:val="en-IN" w:eastAsia="en-IN"/>
        </w:rPr>
        <w:t>, and the general sentiment is neutral around climate change</w:t>
      </w:r>
    </w:p>
    <w:p w14:paraId="5F745727" w14:textId="38AD7560" w:rsidR="000B67EF" w:rsidRPr="000B67EF" w:rsidRDefault="000B67EF" w:rsidP="00410939">
      <w:pPr>
        <w:pStyle w:val="Content"/>
        <w:ind w:left="720"/>
        <w:rPr>
          <w:rFonts w:eastAsia="Times New Roman"/>
          <w:lang w:val="en-IN" w:eastAsia="en-IN"/>
        </w:rPr>
      </w:pPr>
      <w:r>
        <w:rPr>
          <w:rFonts w:eastAsia="Times New Roman"/>
          <w:lang w:val="en-IN" w:eastAsia="en-IN"/>
        </w:rPr>
        <w:t xml:space="preserve">The subjectivity score distribution </w:t>
      </w:r>
      <w:r w:rsidR="00D1190F">
        <w:rPr>
          <w:rFonts w:eastAsia="Times New Roman"/>
          <w:lang w:val="en-IN" w:eastAsia="en-IN"/>
        </w:rPr>
        <w:t>shows a peak between 0.0 &amp; 0.1 indicating that ~2.2 k tweets (</w:t>
      </w:r>
      <w:r w:rsidR="0072521F">
        <w:rPr>
          <w:rFonts w:eastAsia="Times New Roman"/>
          <w:lang w:val="en-IN" w:eastAsia="en-IN"/>
        </w:rPr>
        <w:t>i.e.,</w:t>
      </w:r>
      <w:r w:rsidR="00D1190F">
        <w:rPr>
          <w:rFonts w:eastAsia="Times New Roman"/>
          <w:lang w:val="en-IN" w:eastAsia="en-IN"/>
        </w:rPr>
        <w:t xml:space="preserve"> 25% of the tweets collected) are purely factual. However due to a wider distribution of tweets between 0.4 &amp; 0.6, this insight gets masked in the mean subjectivity score despite accounting for 25% of the data. </w:t>
      </w:r>
    </w:p>
    <w:p w14:paraId="59716376" w14:textId="5620172B" w:rsidR="00410939" w:rsidRDefault="00410939" w:rsidP="00410939">
      <w:pPr>
        <w:pStyle w:val="Content"/>
        <w:rPr>
          <w:sz w:val="32"/>
          <w:szCs w:val="32"/>
        </w:rPr>
      </w:pPr>
    </w:p>
    <w:p w14:paraId="6435B542" w14:textId="2D3ECB4E" w:rsidR="00772162" w:rsidRDefault="00772162" w:rsidP="00410939">
      <w:pPr>
        <w:pStyle w:val="Content"/>
        <w:rPr>
          <w:sz w:val="32"/>
          <w:szCs w:val="32"/>
        </w:rPr>
      </w:pPr>
    </w:p>
    <w:p w14:paraId="404C5102" w14:textId="78C2813A" w:rsidR="00E51389" w:rsidRDefault="00E51389" w:rsidP="00E51389">
      <w:pPr>
        <w:pStyle w:val="Content"/>
        <w:numPr>
          <w:ilvl w:val="0"/>
          <w:numId w:val="13"/>
        </w:numPr>
        <w:rPr>
          <w:sz w:val="32"/>
          <w:szCs w:val="32"/>
        </w:rPr>
      </w:pPr>
      <w:r>
        <w:rPr>
          <w:sz w:val="32"/>
          <w:szCs w:val="32"/>
        </w:rPr>
        <w:t xml:space="preserve">Tweets with Most Positive &amp; Negative Polarity </w:t>
      </w:r>
    </w:p>
    <w:p w14:paraId="77E0504A" w14:textId="4BA02257" w:rsidR="00166F70" w:rsidRDefault="00166F70" w:rsidP="00BE20FB">
      <w:pPr>
        <w:pStyle w:val="Content"/>
        <w:numPr>
          <w:ilvl w:val="0"/>
          <w:numId w:val="15"/>
        </w:numPr>
        <w:rPr>
          <w:sz w:val="32"/>
          <w:szCs w:val="32"/>
        </w:rPr>
      </w:pPr>
      <w:r>
        <w:rPr>
          <w:sz w:val="32"/>
          <w:szCs w:val="32"/>
        </w:rPr>
        <w:t>Top 3 t</w:t>
      </w:r>
      <w:r w:rsidR="00D1190F">
        <w:rPr>
          <w:sz w:val="32"/>
          <w:szCs w:val="32"/>
        </w:rPr>
        <w:t>weet</w:t>
      </w:r>
      <w:r>
        <w:rPr>
          <w:sz w:val="32"/>
          <w:szCs w:val="32"/>
        </w:rPr>
        <w:t>s</w:t>
      </w:r>
      <w:r w:rsidR="00D1190F">
        <w:rPr>
          <w:sz w:val="32"/>
          <w:szCs w:val="32"/>
        </w:rPr>
        <w:t xml:space="preserve"> with Highest Polarity </w:t>
      </w:r>
    </w:p>
    <w:p w14:paraId="59522F48" w14:textId="1878FE70" w:rsidR="00AF0D70" w:rsidRPr="00BE20FB" w:rsidRDefault="00AF0D70" w:rsidP="00AF0D70">
      <w:pPr>
        <w:pStyle w:val="Content"/>
        <w:ind w:left="1448"/>
        <w:rPr>
          <w:sz w:val="32"/>
          <w:szCs w:val="32"/>
        </w:rPr>
      </w:pPr>
      <w:r>
        <w:rPr>
          <w:noProof/>
        </w:rPr>
        <w:drawing>
          <wp:inline distT="0" distB="0" distL="0" distR="0" wp14:anchorId="74C5C1DC" wp14:editId="7F01FD68">
            <wp:extent cx="5151120" cy="16109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0903" cy="1629692"/>
                    </a:xfrm>
                    <a:prstGeom prst="rect">
                      <a:avLst/>
                    </a:prstGeom>
                  </pic:spPr>
                </pic:pic>
              </a:graphicData>
            </a:graphic>
          </wp:inline>
        </w:drawing>
      </w:r>
    </w:p>
    <w:p w14:paraId="70E2034E" w14:textId="5DEF97D1" w:rsidR="00166F70" w:rsidRDefault="00166F70" w:rsidP="00166F70">
      <w:pPr>
        <w:pStyle w:val="Content"/>
        <w:ind w:left="720" w:firstLine="368"/>
        <w:rPr>
          <w:sz w:val="32"/>
          <w:szCs w:val="32"/>
        </w:rPr>
      </w:pPr>
    </w:p>
    <w:p w14:paraId="7D592893" w14:textId="766C8E6D" w:rsidR="00166F70" w:rsidRPr="00166F70" w:rsidRDefault="000B57F6" w:rsidP="00BE20FB">
      <w:pPr>
        <w:pStyle w:val="Content"/>
        <w:ind w:left="1440"/>
        <w:rPr>
          <w:rFonts w:eastAsia="Times New Roman"/>
          <w:lang w:val="en-IN" w:eastAsia="en-IN"/>
        </w:rPr>
      </w:pPr>
      <w:r w:rsidRPr="000B57F6">
        <w:rPr>
          <w:rFonts w:eastAsia="Times New Roman"/>
          <w:b/>
          <w:bCs/>
          <w:lang w:val="en-IN" w:eastAsia="en-IN"/>
        </w:rPr>
        <w:t>Insight:</w:t>
      </w:r>
      <w:r>
        <w:rPr>
          <w:rFonts w:eastAsia="Times New Roman"/>
          <w:lang w:val="en-IN" w:eastAsia="en-IN"/>
        </w:rPr>
        <w:t xml:space="preserve"> </w:t>
      </w:r>
      <w:r w:rsidR="00166F70" w:rsidRPr="00166F70">
        <w:rPr>
          <w:rFonts w:eastAsia="Times New Roman"/>
          <w:lang w:val="en-IN" w:eastAsia="en-IN"/>
        </w:rPr>
        <w:t>Reading the tweets, we can infer that the author</w:t>
      </w:r>
      <w:r w:rsidR="00166F70">
        <w:rPr>
          <w:rFonts w:eastAsia="Times New Roman"/>
          <w:lang w:val="en-IN" w:eastAsia="en-IN"/>
        </w:rPr>
        <w:t>s</w:t>
      </w:r>
      <w:r w:rsidR="00166F70" w:rsidRPr="00166F70">
        <w:rPr>
          <w:rFonts w:eastAsia="Times New Roman"/>
          <w:lang w:val="en-IN" w:eastAsia="en-IN"/>
        </w:rPr>
        <w:t xml:space="preserve"> for their respective tweets are actually NOT happy about climate change, however the tweet uses certain very positive words that marks these as tweets with polarity 1 </w:t>
      </w:r>
    </w:p>
    <w:p w14:paraId="354F5C31" w14:textId="77777777" w:rsidR="00E51389" w:rsidRPr="00166F70" w:rsidRDefault="00E51389" w:rsidP="00166F70">
      <w:pPr>
        <w:pStyle w:val="Content"/>
        <w:rPr>
          <w:rFonts w:eastAsia="Times New Roman"/>
          <w:lang w:val="en-IN" w:eastAsia="en-IN"/>
        </w:rPr>
      </w:pPr>
    </w:p>
    <w:p w14:paraId="1BFEED4E" w14:textId="077271DD" w:rsidR="00166F70" w:rsidRDefault="00166F70" w:rsidP="00166F70">
      <w:pPr>
        <w:pStyle w:val="Content"/>
        <w:numPr>
          <w:ilvl w:val="0"/>
          <w:numId w:val="15"/>
        </w:numPr>
        <w:rPr>
          <w:sz w:val="32"/>
          <w:szCs w:val="32"/>
        </w:rPr>
      </w:pPr>
      <w:r>
        <w:rPr>
          <w:sz w:val="32"/>
          <w:szCs w:val="32"/>
        </w:rPr>
        <w:t xml:space="preserve">Top 3 tweets with Highest Polarity </w:t>
      </w:r>
    </w:p>
    <w:p w14:paraId="4C86DCAA" w14:textId="656C00B0" w:rsidR="00BE20FB" w:rsidRDefault="00BE20FB" w:rsidP="00BE20FB">
      <w:pPr>
        <w:pStyle w:val="Content"/>
        <w:ind w:left="1448"/>
        <w:rPr>
          <w:sz w:val="32"/>
          <w:szCs w:val="32"/>
        </w:rPr>
      </w:pPr>
      <w:r>
        <w:rPr>
          <w:noProof/>
        </w:rPr>
        <w:drawing>
          <wp:inline distT="0" distB="0" distL="0" distR="0" wp14:anchorId="074E87A5" wp14:editId="7E18F20A">
            <wp:extent cx="4983480" cy="179830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4491" cy="1827535"/>
                    </a:xfrm>
                    <a:prstGeom prst="rect">
                      <a:avLst/>
                    </a:prstGeom>
                  </pic:spPr>
                </pic:pic>
              </a:graphicData>
            </a:graphic>
          </wp:inline>
        </w:drawing>
      </w:r>
    </w:p>
    <w:p w14:paraId="7B6350B4" w14:textId="743E3D7B" w:rsidR="00BE20FB" w:rsidRPr="00BE20FB" w:rsidRDefault="000B57F6" w:rsidP="00BE20FB">
      <w:pPr>
        <w:pStyle w:val="Content"/>
        <w:ind w:left="1448"/>
        <w:rPr>
          <w:rFonts w:eastAsia="Times New Roman"/>
          <w:lang w:val="en-IN" w:eastAsia="en-IN"/>
        </w:rPr>
      </w:pPr>
      <w:r w:rsidRPr="000B57F6">
        <w:rPr>
          <w:rFonts w:eastAsia="Times New Roman"/>
          <w:b/>
          <w:bCs/>
          <w:lang w:val="en-IN" w:eastAsia="en-IN"/>
        </w:rPr>
        <w:t>Insight:</w:t>
      </w:r>
      <w:r>
        <w:rPr>
          <w:rFonts w:eastAsia="Times New Roman"/>
          <w:lang w:val="en-IN" w:eastAsia="en-IN"/>
        </w:rPr>
        <w:t xml:space="preserve"> </w:t>
      </w:r>
      <w:r w:rsidR="00BE20FB" w:rsidRPr="00BE20FB">
        <w:rPr>
          <w:rFonts w:eastAsia="Times New Roman"/>
          <w:lang w:val="en-IN" w:eastAsia="en-IN"/>
        </w:rPr>
        <w:t xml:space="preserve">Reading the tweets, we can infer that the authors are not very happy and expressing their negative sentiment about the </w:t>
      </w:r>
      <w:r w:rsidR="00AF0D70" w:rsidRPr="00BE20FB">
        <w:rPr>
          <w:rFonts w:eastAsia="Times New Roman"/>
          <w:lang w:val="en-IN" w:eastAsia="en-IN"/>
        </w:rPr>
        <w:t>topic</w:t>
      </w:r>
      <w:r w:rsidR="00BE20FB" w:rsidRPr="00BE20FB">
        <w:rPr>
          <w:rFonts w:eastAsia="Times New Roman"/>
          <w:lang w:val="en-IN" w:eastAsia="en-IN"/>
        </w:rPr>
        <w:t xml:space="preserve"> is evident from both the polarity score and the text of the tweet as well.  </w:t>
      </w:r>
    </w:p>
    <w:p w14:paraId="21D51AD0" w14:textId="77777777" w:rsidR="00BE20FB" w:rsidRDefault="00BE20FB" w:rsidP="00BE20FB">
      <w:pPr>
        <w:pStyle w:val="Content"/>
        <w:rPr>
          <w:sz w:val="32"/>
          <w:szCs w:val="32"/>
        </w:rPr>
      </w:pPr>
    </w:p>
    <w:p w14:paraId="164D2D48" w14:textId="29CECE2B" w:rsidR="00E51389" w:rsidRDefault="00E51389" w:rsidP="00E51389">
      <w:pPr>
        <w:pStyle w:val="Content"/>
        <w:ind w:left="720"/>
        <w:rPr>
          <w:sz w:val="32"/>
          <w:szCs w:val="32"/>
        </w:rPr>
      </w:pPr>
    </w:p>
    <w:p w14:paraId="08ADFA16" w14:textId="68A48E89" w:rsidR="00E51389" w:rsidRDefault="00E51389" w:rsidP="00E51389">
      <w:pPr>
        <w:pStyle w:val="Content"/>
        <w:rPr>
          <w:sz w:val="32"/>
          <w:szCs w:val="32"/>
        </w:rPr>
      </w:pPr>
    </w:p>
    <w:p w14:paraId="0BFD19EE" w14:textId="07D8721E" w:rsidR="00642183" w:rsidRDefault="00642183" w:rsidP="00E51389">
      <w:pPr>
        <w:pStyle w:val="Content"/>
        <w:rPr>
          <w:sz w:val="32"/>
          <w:szCs w:val="32"/>
        </w:rPr>
      </w:pPr>
    </w:p>
    <w:p w14:paraId="159E9449" w14:textId="7FAB6E83" w:rsidR="00642183" w:rsidRDefault="00642183" w:rsidP="00E51389">
      <w:pPr>
        <w:pStyle w:val="Content"/>
        <w:rPr>
          <w:sz w:val="32"/>
          <w:szCs w:val="32"/>
        </w:rPr>
      </w:pPr>
    </w:p>
    <w:p w14:paraId="6EBB880E" w14:textId="2B5F73A7" w:rsidR="00642183" w:rsidRDefault="00642183" w:rsidP="00E51389">
      <w:pPr>
        <w:pStyle w:val="Content"/>
        <w:rPr>
          <w:sz w:val="32"/>
          <w:szCs w:val="32"/>
        </w:rPr>
      </w:pPr>
    </w:p>
    <w:p w14:paraId="07E49D2C" w14:textId="686E49BE" w:rsidR="00642183" w:rsidRDefault="00642183" w:rsidP="00E51389">
      <w:pPr>
        <w:pStyle w:val="Content"/>
        <w:rPr>
          <w:sz w:val="32"/>
          <w:szCs w:val="32"/>
        </w:rPr>
      </w:pPr>
    </w:p>
    <w:p w14:paraId="6A0FF708" w14:textId="0184D529" w:rsidR="00642183" w:rsidRDefault="00642183" w:rsidP="00E51389">
      <w:pPr>
        <w:pStyle w:val="Content"/>
        <w:rPr>
          <w:sz w:val="32"/>
          <w:szCs w:val="32"/>
        </w:rPr>
      </w:pPr>
    </w:p>
    <w:p w14:paraId="5FF244E8" w14:textId="6C4A6F44" w:rsidR="00642183" w:rsidRDefault="00642183" w:rsidP="00E51389">
      <w:pPr>
        <w:pStyle w:val="Content"/>
        <w:rPr>
          <w:sz w:val="32"/>
          <w:szCs w:val="32"/>
        </w:rPr>
      </w:pPr>
    </w:p>
    <w:p w14:paraId="7E9B7A16" w14:textId="2DA79DE5" w:rsidR="00642183" w:rsidRDefault="00642183" w:rsidP="00E51389">
      <w:pPr>
        <w:pStyle w:val="Content"/>
        <w:rPr>
          <w:sz w:val="32"/>
          <w:szCs w:val="32"/>
        </w:rPr>
      </w:pPr>
    </w:p>
    <w:p w14:paraId="1261366E" w14:textId="3671E471" w:rsidR="00642183" w:rsidRDefault="00642183" w:rsidP="00E51389">
      <w:pPr>
        <w:pStyle w:val="Content"/>
        <w:rPr>
          <w:sz w:val="32"/>
          <w:szCs w:val="32"/>
        </w:rPr>
      </w:pPr>
    </w:p>
    <w:p w14:paraId="4A558BA8" w14:textId="4EDB863F" w:rsidR="00642183" w:rsidRDefault="00642183" w:rsidP="00E51389">
      <w:pPr>
        <w:pStyle w:val="Content"/>
        <w:rPr>
          <w:sz w:val="32"/>
          <w:szCs w:val="32"/>
        </w:rPr>
      </w:pPr>
    </w:p>
    <w:p w14:paraId="56B9ED09" w14:textId="35C75D6B" w:rsidR="00642183" w:rsidRDefault="00642183" w:rsidP="00E51389">
      <w:pPr>
        <w:pStyle w:val="Content"/>
        <w:rPr>
          <w:sz w:val="32"/>
          <w:szCs w:val="32"/>
        </w:rPr>
      </w:pPr>
    </w:p>
    <w:p w14:paraId="3C57A1F8" w14:textId="08ED879B" w:rsidR="00642183" w:rsidRDefault="00642183" w:rsidP="00E51389">
      <w:pPr>
        <w:pStyle w:val="Content"/>
        <w:rPr>
          <w:sz w:val="32"/>
          <w:szCs w:val="32"/>
        </w:rPr>
      </w:pPr>
    </w:p>
    <w:p w14:paraId="20C4C9CA" w14:textId="387E13BD" w:rsidR="00B146F1" w:rsidRDefault="00B146F1" w:rsidP="00363833">
      <w:pPr>
        <w:pStyle w:val="Content"/>
      </w:pPr>
    </w:p>
    <w:p w14:paraId="185E95F5" w14:textId="38E9C661" w:rsidR="00DD2D29" w:rsidRPr="005614F3" w:rsidRDefault="00DD2D29" w:rsidP="005614F3">
      <w:pPr>
        <w:pStyle w:val="NormalWeb"/>
        <w:numPr>
          <w:ilvl w:val="0"/>
          <w:numId w:val="3"/>
        </w:numPr>
        <w:spacing w:before="0" w:beforeAutospacing="0" w:after="240" w:afterAutospacing="0"/>
        <w:rPr>
          <w:rFonts w:asciiTheme="majorHAnsi" w:hAnsiTheme="majorHAnsi" w:cstheme="majorHAnsi"/>
          <w:b/>
          <w:color w:val="082A75" w:themeColor="text2"/>
          <w:sz w:val="36"/>
          <w:szCs w:val="36"/>
        </w:rPr>
      </w:pPr>
      <w:r>
        <w:rPr>
          <w:rFonts w:asciiTheme="majorHAnsi" w:hAnsiTheme="majorHAnsi" w:cstheme="majorHAnsi"/>
          <w:b/>
          <w:color w:val="082A75" w:themeColor="text2"/>
          <w:sz w:val="36"/>
          <w:szCs w:val="36"/>
        </w:rPr>
        <w:t xml:space="preserve"> </w:t>
      </w:r>
      <w:r w:rsidR="00B146F1">
        <w:rPr>
          <w:rFonts w:asciiTheme="majorHAnsi" w:hAnsiTheme="majorHAnsi" w:cstheme="majorHAnsi"/>
          <w:b/>
          <w:color w:val="082A75" w:themeColor="text2"/>
          <w:sz w:val="36"/>
          <w:szCs w:val="36"/>
        </w:rPr>
        <w:t>Insights</w:t>
      </w:r>
    </w:p>
    <w:p w14:paraId="0567DE2B" w14:textId="572BA332" w:rsidR="0072521F" w:rsidRDefault="0072521F"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sidRPr="0072521F">
        <w:rPr>
          <w:rFonts w:asciiTheme="minorHAnsi" w:eastAsia="Times New Roman" w:hAnsiTheme="minorHAnsi" w:cstheme="minorBidi"/>
          <w:color w:val="082A75" w:themeColor="text2"/>
          <w:sz w:val="28"/>
          <w:szCs w:val="22"/>
          <w:lang w:val="en-IN" w:eastAsia="en-IN"/>
        </w:rPr>
        <w:t xml:space="preserve">We did some additional analysis on the data that was collected to better understand </w:t>
      </w:r>
      <w:r w:rsidR="00754A9E">
        <w:rPr>
          <w:rFonts w:asciiTheme="minorHAnsi" w:eastAsia="Times New Roman" w:hAnsiTheme="minorHAnsi" w:cstheme="minorBidi"/>
          <w:color w:val="082A75" w:themeColor="text2"/>
          <w:sz w:val="28"/>
          <w:szCs w:val="22"/>
          <w:lang w:val="en-IN" w:eastAsia="en-IN"/>
        </w:rPr>
        <w:t>the data and draw some interesting i</w:t>
      </w:r>
      <w:r w:rsidR="006C4EA1">
        <w:rPr>
          <w:rFonts w:asciiTheme="minorHAnsi" w:eastAsia="Times New Roman" w:hAnsiTheme="minorHAnsi" w:cstheme="minorBidi"/>
          <w:color w:val="082A75" w:themeColor="text2"/>
          <w:sz w:val="28"/>
          <w:szCs w:val="22"/>
          <w:lang w:val="en-IN" w:eastAsia="en-IN"/>
        </w:rPr>
        <w:t>nsights</w:t>
      </w:r>
      <w:r w:rsidR="00754A9E">
        <w:rPr>
          <w:rFonts w:asciiTheme="minorHAnsi" w:eastAsia="Times New Roman" w:hAnsiTheme="minorHAnsi" w:cstheme="minorBidi"/>
          <w:color w:val="082A75" w:themeColor="text2"/>
          <w:sz w:val="28"/>
          <w:szCs w:val="22"/>
          <w:lang w:val="en-IN" w:eastAsia="en-IN"/>
        </w:rPr>
        <w:t xml:space="preserve"> from it. </w:t>
      </w:r>
    </w:p>
    <w:p w14:paraId="67B4B7F1" w14:textId="5074FBBB" w:rsidR="006C4EA1" w:rsidRPr="00737663" w:rsidRDefault="006C4EA1" w:rsidP="0072521F">
      <w:pPr>
        <w:pStyle w:val="NormalWeb"/>
        <w:spacing w:before="0" w:beforeAutospacing="0" w:after="240" w:afterAutospacing="0"/>
        <w:ind w:left="360"/>
        <w:rPr>
          <w:rFonts w:asciiTheme="minorHAnsi" w:hAnsiTheme="minorHAnsi" w:cstheme="minorBidi"/>
          <w:color w:val="082A75" w:themeColor="text2"/>
          <w:sz w:val="32"/>
          <w:szCs w:val="32"/>
        </w:rPr>
      </w:pPr>
      <w:r w:rsidRPr="00737663">
        <w:rPr>
          <w:rFonts w:asciiTheme="minorHAnsi" w:hAnsiTheme="minorHAnsi" w:cstheme="minorBidi"/>
          <w:color w:val="082A75" w:themeColor="text2"/>
          <w:sz w:val="32"/>
          <w:szCs w:val="32"/>
        </w:rPr>
        <w:t>Verified &amp; Unverified Authors</w:t>
      </w:r>
    </w:p>
    <w:p w14:paraId="32EA2720" w14:textId="44659AA9" w:rsidR="006C4EA1" w:rsidRDefault="006C4EA1"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rFonts w:asciiTheme="minorHAnsi" w:eastAsia="Times New Roman" w:hAnsiTheme="minorHAnsi" w:cstheme="minorBidi"/>
          <w:color w:val="082A75" w:themeColor="text2"/>
          <w:sz w:val="28"/>
          <w:szCs w:val="22"/>
          <w:lang w:val="en-IN" w:eastAsia="en-IN"/>
        </w:rPr>
        <w:t xml:space="preserve">93.6% of the authors, </w:t>
      </w:r>
      <w:r w:rsidR="00737663">
        <w:rPr>
          <w:rFonts w:asciiTheme="minorHAnsi" w:eastAsia="Times New Roman" w:hAnsiTheme="minorHAnsi" w:cstheme="minorBidi"/>
          <w:color w:val="082A75" w:themeColor="text2"/>
          <w:sz w:val="28"/>
          <w:szCs w:val="22"/>
          <w:lang w:val="en-IN" w:eastAsia="en-IN"/>
        </w:rPr>
        <w:t>i.e.,</w:t>
      </w:r>
      <w:r>
        <w:rPr>
          <w:rFonts w:asciiTheme="minorHAnsi" w:eastAsia="Times New Roman" w:hAnsiTheme="minorHAnsi" w:cstheme="minorBidi"/>
          <w:color w:val="082A75" w:themeColor="text2"/>
          <w:sz w:val="28"/>
          <w:szCs w:val="22"/>
          <w:lang w:val="en-IN" w:eastAsia="en-IN"/>
        </w:rPr>
        <w:t xml:space="preserve"> 7729 of the authors are unverified (without a blue tick on twitter) and </w:t>
      </w:r>
      <w:r w:rsidR="00737663">
        <w:rPr>
          <w:rFonts w:asciiTheme="minorHAnsi" w:eastAsia="Times New Roman" w:hAnsiTheme="minorHAnsi" w:cstheme="minorBidi"/>
          <w:color w:val="082A75" w:themeColor="text2"/>
          <w:sz w:val="28"/>
          <w:szCs w:val="22"/>
          <w:lang w:val="en-IN" w:eastAsia="en-IN"/>
        </w:rPr>
        <w:t xml:space="preserve">6.4%, i.e., 528 are verified authors (with a blue tick on twitter). What will be interesting to note are the polarity and subjectivity scores associated with each group. </w:t>
      </w:r>
    </w:p>
    <w:p w14:paraId="08EB18F1" w14:textId="6A3455CA" w:rsidR="00642183" w:rsidRDefault="00642183"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noProof/>
        </w:rPr>
        <w:drawing>
          <wp:inline distT="0" distB="0" distL="0" distR="0" wp14:anchorId="74CC2755" wp14:editId="570DD8DF">
            <wp:extent cx="2590800" cy="1323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0800" cy="1323975"/>
                    </a:xfrm>
                    <a:prstGeom prst="rect">
                      <a:avLst/>
                    </a:prstGeom>
                  </pic:spPr>
                </pic:pic>
              </a:graphicData>
            </a:graphic>
          </wp:inline>
        </w:drawing>
      </w:r>
    </w:p>
    <w:p w14:paraId="5FD0FBBE" w14:textId="2E4348B5" w:rsidR="00BE20FB" w:rsidRDefault="006777C2"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rFonts w:asciiTheme="minorHAnsi" w:eastAsia="Times New Roman" w:hAnsiTheme="minorHAnsi" w:cstheme="minorBidi"/>
          <w:color w:val="082A75" w:themeColor="text2"/>
          <w:sz w:val="28"/>
          <w:szCs w:val="22"/>
          <w:lang w:val="en-IN" w:eastAsia="en-IN"/>
        </w:rPr>
        <w:t xml:space="preserve">The avg. subjectivity score is pretty similar for both verified and unverified users, however the avg. polarity score sees some difference, indicating verified users in the dataset tend to be slightly more mindful/positive about their tweets compared to unverified users. </w:t>
      </w:r>
    </w:p>
    <w:p w14:paraId="5A36B391" w14:textId="6A1E6DA8" w:rsidR="006777C2" w:rsidRDefault="006777C2"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rFonts w:asciiTheme="minorHAnsi" w:eastAsia="Times New Roman" w:hAnsiTheme="minorHAnsi" w:cstheme="minorBidi"/>
          <w:color w:val="082A75" w:themeColor="text2"/>
          <w:sz w:val="28"/>
          <w:szCs w:val="22"/>
          <w:lang w:val="en-IN" w:eastAsia="en-IN"/>
        </w:rPr>
        <w:t xml:space="preserve">This can be further corroborated using the polarity score histograms for verified and unverified users as below – </w:t>
      </w:r>
    </w:p>
    <w:p w14:paraId="3D410601" w14:textId="332412C8" w:rsidR="006777C2" w:rsidRDefault="006777C2"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rFonts w:asciiTheme="minorHAnsi" w:hAnsiTheme="minorHAnsi" w:cstheme="minorBidi"/>
          <w:noProof/>
          <w:color w:val="082A75" w:themeColor="text2"/>
          <w:sz w:val="28"/>
          <w:szCs w:val="22"/>
        </w:rPr>
        <w:lastRenderedPageBreak/>
        <w:drawing>
          <wp:inline distT="0" distB="0" distL="0" distR="0" wp14:anchorId="67CC4B4F" wp14:editId="04FC334D">
            <wp:extent cx="4943475" cy="352679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3475" cy="3526790"/>
                    </a:xfrm>
                    <a:prstGeom prst="rect">
                      <a:avLst/>
                    </a:prstGeom>
                    <a:noFill/>
                    <a:ln>
                      <a:noFill/>
                    </a:ln>
                  </pic:spPr>
                </pic:pic>
              </a:graphicData>
            </a:graphic>
          </wp:inline>
        </w:drawing>
      </w:r>
    </w:p>
    <w:p w14:paraId="09F144D2" w14:textId="77F6EE4E" w:rsidR="006777C2" w:rsidRDefault="006777C2"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rFonts w:asciiTheme="minorHAnsi" w:hAnsiTheme="minorHAnsi" w:cstheme="minorBidi"/>
          <w:noProof/>
          <w:color w:val="082A75" w:themeColor="text2"/>
          <w:sz w:val="28"/>
          <w:szCs w:val="22"/>
        </w:rPr>
        <w:drawing>
          <wp:inline distT="0" distB="0" distL="0" distR="0" wp14:anchorId="4B5C702E" wp14:editId="5C9269EF">
            <wp:extent cx="5013960" cy="3526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3960" cy="3526790"/>
                    </a:xfrm>
                    <a:prstGeom prst="rect">
                      <a:avLst/>
                    </a:prstGeom>
                    <a:noFill/>
                    <a:ln>
                      <a:noFill/>
                    </a:ln>
                  </pic:spPr>
                </pic:pic>
              </a:graphicData>
            </a:graphic>
          </wp:inline>
        </w:drawing>
      </w:r>
    </w:p>
    <w:p w14:paraId="64D6EF10" w14:textId="77777777" w:rsidR="00BE20FB" w:rsidRDefault="00BE20FB"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p>
    <w:p w14:paraId="5848007C" w14:textId="77777777" w:rsidR="00737663" w:rsidRDefault="00737663"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p>
    <w:p w14:paraId="0ED2CE09" w14:textId="38BBC1FB" w:rsidR="005614F3" w:rsidRPr="005614F3" w:rsidRDefault="005614F3" w:rsidP="005614F3">
      <w:pPr>
        <w:pStyle w:val="NormalWeb"/>
        <w:spacing w:before="0" w:beforeAutospacing="0" w:after="240" w:afterAutospacing="0"/>
        <w:rPr>
          <w:rFonts w:asciiTheme="minorHAnsi" w:eastAsia="Times New Roman" w:hAnsiTheme="minorHAnsi" w:cstheme="minorBidi"/>
          <w:color w:val="082A75" w:themeColor="text2"/>
          <w:sz w:val="28"/>
          <w:szCs w:val="22"/>
          <w:lang w:val="en-IN" w:eastAsia="en-IN"/>
        </w:rPr>
      </w:pPr>
    </w:p>
    <w:p w14:paraId="0483F3E9" w14:textId="3FC2B7CB" w:rsidR="005614F3" w:rsidRDefault="005614F3" w:rsidP="005614F3">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Pr>
          <w:rFonts w:asciiTheme="minorHAnsi" w:eastAsia="Times New Roman" w:hAnsiTheme="minorHAnsi" w:cstheme="minorBidi"/>
          <w:color w:val="082A75" w:themeColor="text2"/>
          <w:sz w:val="28"/>
          <w:szCs w:val="22"/>
          <w:lang w:val="en-IN" w:eastAsia="en-IN"/>
        </w:rPr>
        <w:lastRenderedPageBreak/>
        <w:t xml:space="preserve">During the report above, we added each part of insights below each of the analysis which was important. </w:t>
      </w:r>
      <w:r w:rsidR="006F7353">
        <w:rPr>
          <w:rFonts w:asciiTheme="minorHAnsi" w:eastAsia="Times New Roman" w:hAnsiTheme="minorHAnsi" w:cstheme="minorBidi"/>
          <w:color w:val="082A75" w:themeColor="text2"/>
          <w:sz w:val="28"/>
          <w:szCs w:val="22"/>
          <w:lang w:val="en-IN" w:eastAsia="en-IN"/>
        </w:rPr>
        <w:t>Moreover,  based on those insights and further analysis, we can add the following insights as well:</w:t>
      </w:r>
    </w:p>
    <w:p w14:paraId="5D87E89E" w14:textId="33FBF148" w:rsidR="005614F3" w:rsidRDefault="005614F3" w:rsidP="005614F3">
      <w:pPr>
        <w:pStyle w:val="NormalWeb"/>
        <w:numPr>
          <w:ilvl w:val="0"/>
          <w:numId w:val="17"/>
        </w:numPr>
        <w:spacing w:before="0" w:beforeAutospacing="0" w:after="240" w:afterAutospacing="0"/>
        <w:rPr>
          <w:rFonts w:asciiTheme="minorHAnsi" w:eastAsia="Times New Roman" w:hAnsiTheme="minorHAnsi" w:cstheme="minorBidi"/>
          <w:color w:val="082A75" w:themeColor="text2"/>
          <w:sz w:val="28"/>
          <w:szCs w:val="22"/>
          <w:lang w:val="en-IN" w:eastAsia="en-IN"/>
        </w:rPr>
      </w:pPr>
      <w:r>
        <w:rPr>
          <w:rFonts w:asciiTheme="minorHAnsi" w:eastAsia="Times New Roman" w:hAnsiTheme="minorHAnsi" w:cstheme="minorBidi"/>
          <w:color w:val="082A75" w:themeColor="text2"/>
          <w:sz w:val="28"/>
          <w:szCs w:val="22"/>
          <w:lang w:val="en-IN" w:eastAsia="en-IN"/>
        </w:rPr>
        <w:t>Tweets done via we</w:t>
      </w:r>
      <w:r w:rsidR="006F7353">
        <w:rPr>
          <w:rFonts w:asciiTheme="minorHAnsi" w:eastAsia="Times New Roman" w:hAnsiTheme="minorHAnsi" w:cstheme="minorBidi"/>
          <w:color w:val="082A75" w:themeColor="text2"/>
          <w:sz w:val="28"/>
          <w:szCs w:val="22"/>
          <w:lang w:val="en-IN" w:eastAsia="en-IN"/>
        </w:rPr>
        <w:t>b</w:t>
      </w:r>
      <w:r>
        <w:rPr>
          <w:rFonts w:asciiTheme="minorHAnsi" w:eastAsia="Times New Roman" w:hAnsiTheme="minorHAnsi" w:cstheme="minorBidi"/>
          <w:color w:val="082A75" w:themeColor="text2"/>
          <w:sz w:val="28"/>
          <w:szCs w:val="22"/>
          <w:lang w:val="en-IN" w:eastAsia="en-IN"/>
        </w:rPr>
        <w:t xml:space="preserve"> app have on average higher sentiment. This may show that people do differently when they use their laptops vs. when they are with their phones.</w:t>
      </w:r>
    </w:p>
    <w:p w14:paraId="68290354" w14:textId="384DDCBC" w:rsidR="005614F3" w:rsidRDefault="005614F3" w:rsidP="005614F3">
      <w:pPr>
        <w:pStyle w:val="NormalWeb"/>
        <w:numPr>
          <w:ilvl w:val="0"/>
          <w:numId w:val="17"/>
        </w:numPr>
        <w:spacing w:before="0" w:beforeAutospacing="0" w:after="240" w:afterAutospacing="0"/>
        <w:rPr>
          <w:rFonts w:asciiTheme="minorHAnsi" w:eastAsia="Times New Roman" w:hAnsiTheme="minorHAnsi" w:cstheme="minorBidi"/>
          <w:color w:val="082A75" w:themeColor="text2"/>
          <w:sz w:val="28"/>
          <w:szCs w:val="22"/>
          <w:lang w:val="en-IN" w:eastAsia="en-IN"/>
        </w:rPr>
      </w:pPr>
      <w:r>
        <w:rPr>
          <w:rFonts w:asciiTheme="minorHAnsi" w:eastAsia="Times New Roman" w:hAnsiTheme="minorHAnsi" w:cstheme="minorBidi"/>
          <w:color w:val="082A75" w:themeColor="text2"/>
          <w:sz w:val="28"/>
          <w:szCs w:val="22"/>
          <w:lang w:val="en-IN" w:eastAsia="en-IN"/>
        </w:rPr>
        <w:t>Although the top vocal authors are publications, the highest influential tweets are done by individuals. It may seem that individuals can have affect more in comparison to publications.</w:t>
      </w:r>
    </w:p>
    <w:p w14:paraId="1E19ED6B" w14:textId="5C0E47C9" w:rsidR="005614F3" w:rsidRDefault="005614F3" w:rsidP="005614F3">
      <w:pPr>
        <w:pStyle w:val="NormalWeb"/>
        <w:numPr>
          <w:ilvl w:val="0"/>
          <w:numId w:val="17"/>
        </w:numPr>
        <w:spacing w:before="0" w:beforeAutospacing="0" w:after="240" w:afterAutospacing="0"/>
        <w:rPr>
          <w:rFonts w:asciiTheme="minorHAnsi" w:eastAsia="Times New Roman" w:hAnsiTheme="minorHAnsi" w:cstheme="minorBidi"/>
          <w:color w:val="082A75" w:themeColor="text2"/>
          <w:sz w:val="28"/>
          <w:szCs w:val="22"/>
          <w:lang w:val="en-IN" w:eastAsia="en-IN"/>
        </w:rPr>
      </w:pPr>
      <w:r>
        <w:rPr>
          <w:rFonts w:asciiTheme="minorHAnsi" w:eastAsia="Times New Roman" w:hAnsiTheme="minorHAnsi" w:cstheme="minorBidi"/>
          <w:color w:val="082A75" w:themeColor="text2"/>
          <w:sz w:val="28"/>
          <w:szCs w:val="22"/>
          <w:lang w:val="en-IN" w:eastAsia="en-IN"/>
        </w:rPr>
        <w:t xml:space="preserve">Two authors who had made the top 10 tweets regarding influence score have deleted their accounts two days after. So, we can find that there are some people that make accounts and make tweets which are influential, but then delete their accounts. They can be some special people organized by some politicians or </w:t>
      </w:r>
      <w:r w:rsidR="006F7353">
        <w:rPr>
          <w:rFonts w:asciiTheme="minorHAnsi" w:eastAsia="Times New Roman" w:hAnsiTheme="minorHAnsi" w:cstheme="minorBidi"/>
          <w:color w:val="082A75" w:themeColor="text2"/>
          <w:sz w:val="28"/>
          <w:szCs w:val="22"/>
          <w:lang w:val="en-IN" w:eastAsia="en-IN"/>
        </w:rPr>
        <w:t xml:space="preserve">other people. </w:t>
      </w:r>
    </w:p>
    <w:p w14:paraId="04DC628C" w14:textId="77777777" w:rsidR="006F7353" w:rsidRDefault="006F7353" w:rsidP="005614F3">
      <w:pPr>
        <w:pStyle w:val="NormalWeb"/>
        <w:numPr>
          <w:ilvl w:val="0"/>
          <w:numId w:val="17"/>
        </w:numPr>
        <w:spacing w:before="0" w:beforeAutospacing="0" w:after="240" w:afterAutospacing="0"/>
        <w:rPr>
          <w:rFonts w:asciiTheme="minorHAnsi" w:eastAsia="Times New Roman" w:hAnsiTheme="minorHAnsi" w:cstheme="minorBidi"/>
          <w:color w:val="082A75" w:themeColor="text2"/>
          <w:sz w:val="28"/>
          <w:szCs w:val="22"/>
          <w:lang w:val="en-IN" w:eastAsia="en-IN"/>
        </w:rPr>
      </w:pPr>
      <w:r>
        <w:rPr>
          <w:rFonts w:asciiTheme="minorHAnsi" w:eastAsia="Times New Roman" w:hAnsiTheme="minorHAnsi" w:cstheme="minorBidi"/>
          <w:color w:val="082A75" w:themeColor="text2"/>
          <w:sz w:val="28"/>
          <w:szCs w:val="22"/>
          <w:lang w:val="en-IN" w:eastAsia="en-IN"/>
        </w:rPr>
        <w:t xml:space="preserve">We can see some subtle difference for sentiment analysis of verified and unverified analysis, but there is no significant difference in both means for sentiments and also plots. </w:t>
      </w:r>
    </w:p>
    <w:p w14:paraId="012017E1" w14:textId="77777777" w:rsidR="006F7353" w:rsidRDefault="006F7353" w:rsidP="00493861">
      <w:pPr>
        <w:pStyle w:val="NormalWeb"/>
        <w:spacing w:before="0" w:beforeAutospacing="0" w:after="240" w:afterAutospacing="0"/>
        <w:rPr>
          <w:rFonts w:asciiTheme="minorHAnsi" w:hAnsiTheme="minorHAnsi" w:cstheme="minorBidi"/>
          <w:color w:val="082A75" w:themeColor="text2"/>
          <w:sz w:val="32"/>
          <w:szCs w:val="32"/>
        </w:rPr>
      </w:pPr>
    </w:p>
    <w:p w14:paraId="4595056C" w14:textId="7B6C3AF8" w:rsidR="007E4338" w:rsidRDefault="007E4338" w:rsidP="007E4338">
      <w:pPr>
        <w:pStyle w:val="NormalWeb"/>
        <w:spacing w:before="0" w:beforeAutospacing="0" w:after="240" w:afterAutospacing="0"/>
        <w:ind w:left="360"/>
        <w:rPr>
          <w:rFonts w:asciiTheme="minorHAnsi" w:hAnsiTheme="minorHAnsi" w:cstheme="minorBidi"/>
          <w:color w:val="082A75" w:themeColor="text2"/>
          <w:sz w:val="32"/>
          <w:szCs w:val="32"/>
        </w:rPr>
      </w:pPr>
      <w:r>
        <w:rPr>
          <w:rFonts w:asciiTheme="minorHAnsi" w:hAnsiTheme="minorHAnsi" w:cstheme="minorBidi"/>
          <w:color w:val="082A75" w:themeColor="text2"/>
          <w:sz w:val="32"/>
          <w:szCs w:val="32"/>
        </w:rPr>
        <w:t xml:space="preserve">Broader </w:t>
      </w:r>
      <w:proofErr w:type="gramStart"/>
      <w:r>
        <w:rPr>
          <w:rFonts w:asciiTheme="minorHAnsi" w:hAnsiTheme="minorHAnsi" w:cstheme="minorBidi"/>
          <w:color w:val="082A75" w:themeColor="text2"/>
          <w:sz w:val="32"/>
          <w:szCs w:val="32"/>
        </w:rPr>
        <w:t>Social Media Project</w:t>
      </w:r>
      <w:proofErr w:type="gramEnd"/>
      <w:r>
        <w:rPr>
          <w:rFonts w:asciiTheme="minorHAnsi" w:hAnsiTheme="minorHAnsi" w:cstheme="minorBidi"/>
          <w:color w:val="082A75" w:themeColor="text2"/>
          <w:sz w:val="32"/>
          <w:szCs w:val="32"/>
        </w:rPr>
        <w:t xml:space="preserve"> </w:t>
      </w:r>
    </w:p>
    <w:p w14:paraId="33ADEA64" w14:textId="2B09B4E8" w:rsidR="007E4338" w:rsidRPr="007E4338" w:rsidRDefault="007E4338" w:rsidP="007E4338">
      <w:pPr>
        <w:pStyle w:val="NormalWeb"/>
        <w:spacing w:after="240"/>
        <w:ind w:left="360"/>
        <w:rPr>
          <w:rFonts w:asciiTheme="minorHAnsi" w:eastAsia="Times New Roman" w:hAnsiTheme="minorHAnsi" w:cstheme="minorBidi"/>
          <w:color w:val="082A75" w:themeColor="text2"/>
          <w:sz w:val="28"/>
          <w:szCs w:val="22"/>
          <w:lang w:val="en-IN" w:eastAsia="en-IN"/>
        </w:rPr>
      </w:pPr>
      <w:r w:rsidRPr="007E4338">
        <w:rPr>
          <w:rFonts w:asciiTheme="minorHAnsi" w:eastAsia="Times New Roman" w:hAnsiTheme="minorHAnsi" w:cstheme="minorBidi"/>
          <w:color w:val="082A75" w:themeColor="text2"/>
          <w:sz w:val="28"/>
          <w:szCs w:val="22"/>
          <w:lang w:val="en-IN" w:eastAsia="en-IN"/>
        </w:rPr>
        <w:t xml:space="preserve">We can find insights about the effects of social media on some KPIs inside a corporate. In other words, how different social media activities regarding the specific keywords is related to different corporate outputs including sales, marketing, finance, and HR indexes.  </w:t>
      </w:r>
    </w:p>
    <w:p w14:paraId="2354518A" w14:textId="7FE26355" w:rsidR="007E4338" w:rsidRPr="007E4338" w:rsidRDefault="007E4338" w:rsidP="007E4338">
      <w:pPr>
        <w:pStyle w:val="NormalWeb"/>
        <w:spacing w:after="240"/>
        <w:ind w:left="360"/>
        <w:rPr>
          <w:rFonts w:asciiTheme="minorHAnsi" w:eastAsia="Times New Roman" w:hAnsiTheme="minorHAnsi" w:cstheme="minorBidi"/>
          <w:color w:val="082A75" w:themeColor="text2"/>
          <w:sz w:val="28"/>
          <w:szCs w:val="22"/>
          <w:lang w:val="en-IN" w:eastAsia="en-IN"/>
        </w:rPr>
      </w:pPr>
      <w:r w:rsidRPr="007E4338">
        <w:rPr>
          <w:rFonts w:asciiTheme="minorHAnsi" w:eastAsia="Times New Roman" w:hAnsiTheme="minorHAnsi" w:cstheme="minorBidi"/>
          <w:color w:val="082A75" w:themeColor="text2"/>
          <w:sz w:val="28"/>
          <w:szCs w:val="22"/>
          <w:lang w:val="en-IN" w:eastAsia="en-IN"/>
        </w:rPr>
        <w:t xml:space="preserve">For example, the relationship between the social media activities and the clicks on a call-to-action in our website is one of the invaluable insights. This analysis can go larger that includes the effect of the number of the clicks, then lead conversions, and finally the effect on the final revenue increase. </w:t>
      </w:r>
    </w:p>
    <w:p w14:paraId="74C8E070" w14:textId="77777777" w:rsidR="007E4338" w:rsidRPr="007E4338" w:rsidRDefault="007E4338" w:rsidP="007E4338">
      <w:pPr>
        <w:pStyle w:val="NormalWeb"/>
        <w:spacing w:after="240"/>
        <w:ind w:left="360"/>
        <w:rPr>
          <w:rFonts w:asciiTheme="minorHAnsi" w:eastAsia="Times New Roman" w:hAnsiTheme="minorHAnsi" w:cstheme="minorBidi"/>
          <w:color w:val="082A75" w:themeColor="text2"/>
          <w:sz w:val="28"/>
          <w:szCs w:val="22"/>
          <w:lang w:val="en-IN" w:eastAsia="en-IN"/>
        </w:rPr>
      </w:pPr>
      <w:r w:rsidRPr="007E4338">
        <w:rPr>
          <w:rFonts w:asciiTheme="minorHAnsi" w:eastAsia="Times New Roman" w:hAnsiTheme="minorHAnsi" w:cstheme="minorBidi"/>
          <w:color w:val="082A75" w:themeColor="text2"/>
          <w:sz w:val="28"/>
          <w:szCs w:val="22"/>
          <w:lang w:val="en-IN" w:eastAsia="en-IN"/>
        </w:rPr>
        <w:t xml:space="preserve">Regarding HR issues, we may be able to find employees’ satisfaction and even predict the probability that they would resign or not in the years to come based on social media analysis. </w:t>
      </w:r>
    </w:p>
    <w:p w14:paraId="266753C8" w14:textId="59572990" w:rsidR="007E4338" w:rsidRPr="007E4338" w:rsidRDefault="007E4338" w:rsidP="007E4338">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r w:rsidRPr="007E4338">
        <w:rPr>
          <w:rFonts w:asciiTheme="minorHAnsi" w:eastAsia="Times New Roman" w:hAnsiTheme="minorHAnsi" w:cstheme="minorBidi"/>
          <w:color w:val="082A75" w:themeColor="text2"/>
          <w:sz w:val="28"/>
          <w:szCs w:val="22"/>
          <w:lang w:val="en-IN" w:eastAsia="en-IN"/>
        </w:rPr>
        <w:lastRenderedPageBreak/>
        <w:t>Or we can find a key word related to the industry of that corporate and find out how social media activities about that keyword, would affect the productivity of employees. For example, how negative news are affecting staff.</w:t>
      </w:r>
    </w:p>
    <w:p w14:paraId="120A442B" w14:textId="77777777" w:rsidR="007E4338" w:rsidRPr="00737663" w:rsidRDefault="007E4338" w:rsidP="007E4338">
      <w:pPr>
        <w:pStyle w:val="NormalWeb"/>
        <w:spacing w:before="0" w:beforeAutospacing="0" w:after="240" w:afterAutospacing="0"/>
        <w:ind w:left="360"/>
        <w:rPr>
          <w:rFonts w:asciiTheme="minorHAnsi" w:hAnsiTheme="minorHAnsi" w:cstheme="minorBidi"/>
          <w:color w:val="082A75" w:themeColor="text2"/>
          <w:sz w:val="32"/>
          <w:szCs w:val="32"/>
        </w:rPr>
      </w:pPr>
    </w:p>
    <w:p w14:paraId="1DDFBE4D" w14:textId="77777777" w:rsidR="006777C2" w:rsidRDefault="006777C2"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p>
    <w:p w14:paraId="6B6AC1A7" w14:textId="77777777" w:rsidR="00754A9E" w:rsidRPr="0072521F" w:rsidRDefault="00754A9E" w:rsidP="0072521F">
      <w:pPr>
        <w:pStyle w:val="NormalWeb"/>
        <w:spacing w:before="0" w:beforeAutospacing="0" w:after="240" w:afterAutospacing="0"/>
        <w:ind w:left="360"/>
        <w:rPr>
          <w:rFonts w:asciiTheme="minorHAnsi" w:eastAsia="Times New Roman" w:hAnsiTheme="minorHAnsi" w:cstheme="minorBidi"/>
          <w:color w:val="082A75" w:themeColor="text2"/>
          <w:sz w:val="28"/>
          <w:szCs w:val="22"/>
          <w:lang w:val="en-IN" w:eastAsia="en-IN"/>
        </w:rPr>
      </w:pPr>
    </w:p>
    <w:p w14:paraId="428723EB" w14:textId="77777777" w:rsidR="00B146F1" w:rsidRPr="00D70D02" w:rsidRDefault="00B146F1" w:rsidP="00363833">
      <w:pPr>
        <w:pStyle w:val="Content"/>
      </w:pPr>
    </w:p>
    <w:sectPr w:rsidR="00B146F1" w:rsidRPr="00D70D02" w:rsidSect="00DF027C">
      <w:headerReference w:type="default" r:id="rId45"/>
      <w:footerReference w:type="default" r:id="rId46"/>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71B1F" w14:textId="77777777" w:rsidR="00913FA6" w:rsidRDefault="00913FA6">
      <w:r>
        <w:separator/>
      </w:r>
    </w:p>
    <w:p w14:paraId="6B58718A" w14:textId="77777777" w:rsidR="00913FA6" w:rsidRDefault="00913FA6"/>
  </w:endnote>
  <w:endnote w:type="continuationSeparator" w:id="0">
    <w:p w14:paraId="5752B7A5" w14:textId="77777777" w:rsidR="00913FA6" w:rsidRDefault="00913FA6">
      <w:r>
        <w:continuationSeparator/>
      </w:r>
    </w:p>
    <w:p w14:paraId="1B5C21E4" w14:textId="77777777" w:rsidR="00913FA6" w:rsidRDefault="00913F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23B0A1B2"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A37F591"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F1EFD" w14:textId="77777777" w:rsidR="00913FA6" w:rsidRDefault="00913FA6">
      <w:r>
        <w:separator/>
      </w:r>
    </w:p>
    <w:p w14:paraId="6C1495AB" w14:textId="77777777" w:rsidR="00913FA6" w:rsidRDefault="00913FA6"/>
  </w:footnote>
  <w:footnote w:type="continuationSeparator" w:id="0">
    <w:p w14:paraId="67E9BA13" w14:textId="77777777" w:rsidR="00913FA6" w:rsidRDefault="00913FA6">
      <w:r>
        <w:continuationSeparator/>
      </w:r>
    </w:p>
    <w:p w14:paraId="0C9455D4" w14:textId="77777777" w:rsidR="00913FA6" w:rsidRDefault="00913FA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6E03811E" w14:textId="77777777" w:rsidTr="00D077E9">
      <w:trPr>
        <w:trHeight w:val="978"/>
      </w:trPr>
      <w:tc>
        <w:tcPr>
          <w:tcW w:w="9990" w:type="dxa"/>
          <w:tcBorders>
            <w:top w:val="nil"/>
            <w:left w:val="nil"/>
            <w:bottom w:val="single" w:sz="36" w:space="0" w:color="34ABA2" w:themeColor="accent3"/>
            <w:right w:val="nil"/>
          </w:tcBorders>
        </w:tcPr>
        <w:p w14:paraId="35A3F53A" w14:textId="77777777" w:rsidR="00D077E9" w:rsidRDefault="00D077E9">
          <w:pPr>
            <w:pStyle w:val="Header"/>
          </w:pPr>
        </w:p>
      </w:tc>
    </w:tr>
  </w:tbl>
  <w:p w14:paraId="177D4DF1"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46338"/>
    <w:multiLevelType w:val="multilevel"/>
    <w:tmpl w:val="4026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3174A"/>
    <w:multiLevelType w:val="hybridMultilevel"/>
    <w:tmpl w:val="27F077D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3A67EA1"/>
    <w:multiLevelType w:val="multilevel"/>
    <w:tmpl w:val="6902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18688A"/>
    <w:multiLevelType w:val="hybridMultilevel"/>
    <w:tmpl w:val="D4DC877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C1A3D3D"/>
    <w:multiLevelType w:val="hybridMultilevel"/>
    <w:tmpl w:val="1292D6FA"/>
    <w:lvl w:ilvl="0" w:tplc="40090005">
      <w:start w:val="1"/>
      <w:numFmt w:val="bullet"/>
      <w:lvlText w:val=""/>
      <w:lvlJc w:val="left"/>
      <w:pPr>
        <w:ind w:left="1448" w:hanging="360"/>
      </w:pPr>
      <w:rPr>
        <w:rFonts w:ascii="Wingdings" w:hAnsi="Wingdings" w:hint="default"/>
      </w:rPr>
    </w:lvl>
    <w:lvl w:ilvl="1" w:tplc="FFFFFFFF" w:tentative="1">
      <w:start w:val="1"/>
      <w:numFmt w:val="bullet"/>
      <w:lvlText w:val="o"/>
      <w:lvlJc w:val="left"/>
      <w:pPr>
        <w:ind w:left="2168" w:hanging="360"/>
      </w:pPr>
      <w:rPr>
        <w:rFonts w:ascii="Courier New" w:hAnsi="Courier New" w:cs="Courier New" w:hint="default"/>
      </w:rPr>
    </w:lvl>
    <w:lvl w:ilvl="2" w:tplc="FFFFFFFF" w:tentative="1">
      <w:start w:val="1"/>
      <w:numFmt w:val="bullet"/>
      <w:lvlText w:val=""/>
      <w:lvlJc w:val="left"/>
      <w:pPr>
        <w:ind w:left="2888" w:hanging="360"/>
      </w:pPr>
      <w:rPr>
        <w:rFonts w:ascii="Wingdings" w:hAnsi="Wingdings" w:hint="default"/>
      </w:rPr>
    </w:lvl>
    <w:lvl w:ilvl="3" w:tplc="FFFFFFFF" w:tentative="1">
      <w:start w:val="1"/>
      <w:numFmt w:val="bullet"/>
      <w:lvlText w:val=""/>
      <w:lvlJc w:val="left"/>
      <w:pPr>
        <w:ind w:left="3608" w:hanging="360"/>
      </w:pPr>
      <w:rPr>
        <w:rFonts w:ascii="Symbol" w:hAnsi="Symbol" w:hint="default"/>
      </w:rPr>
    </w:lvl>
    <w:lvl w:ilvl="4" w:tplc="FFFFFFFF" w:tentative="1">
      <w:start w:val="1"/>
      <w:numFmt w:val="bullet"/>
      <w:lvlText w:val="o"/>
      <w:lvlJc w:val="left"/>
      <w:pPr>
        <w:ind w:left="4328" w:hanging="360"/>
      </w:pPr>
      <w:rPr>
        <w:rFonts w:ascii="Courier New" w:hAnsi="Courier New" w:cs="Courier New" w:hint="default"/>
      </w:rPr>
    </w:lvl>
    <w:lvl w:ilvl="5" w:tplc="FFFFFFFF" w:tentative="1">
      <w:start w:val="1"/>
      <w:numFmt w:val="bullet"/>
      <w:lvlText w:val=""/>
      <w:lvlJc w:val="left"/>
      <w:pPr>
        <w:ind w:left="5048" w:hanging="360"/>
      </w:pPr>
      <w:rPr>
        <w:rFonts w:ascii="Wingdings" w:hAnsi="Wingdings" w:hint="default"/>
      </w:rPr>
    </w:lvl>
    <w:lvl w:ilvl="6" w:tplc="FFFFFFFF" w:tentative="1">
      <w:start w:val="1"/>
      <w:numFmt w:val="bullet"/>
      <w:lvlText w:val=""/>
      <w:lvlJc w:val="left"/>
      <w:pPr>
        <w:ind w:left="5768" w:hanging="360"/>
      </w:pPr>
      <w:rPr>
        <w:rFonts w:ascii="Symbol" w:hAnsi="Symbol" w:hint="default"/>
      </w:rPr>
    </w:lvl>
    <w:lvl w:ilvl="7" w:tplc="FFFFFFFF" w:tentative="1">
      <w:start w:val="1"/>
      <w:numFmt w:val="bullet"/>
      <w:lvlText w:val="o"/>
      <w:lvlJc w:val="left"/>
      <w:pPr>
        <w:ind w:left="6488" w:hanging="360"/>
      </w:pPr>
      <w:rPr>
        <w:rFonts w:ascii="Courier New" w:hAnsi="Courier New" w:cs="Courier New" w:hint="default"/>
      </w:rPr>
    </w:lvl>
    <w:lvl w:ilvl="8" w:tplc="FFFFFFFF" w:tentative="1">
      <w:start w:val="1"/>
      <w:numFmt w:val="bullet"/>
      <w:lvlText w:val=""/>
      <w:lvlJc w:val="left"/>
      <w:pPr>
        <w:ind w:left="7208" w:hanging="360"/>
      </w:pPr>
      <w:rPr>
        <w:rFonts w:ascii="Wingdings" w:hAnsi="Wingdings" w:hint="default"/>
      </w:rPr>
    </w:lvl>
  </w:abstractNum>
  <w:abstractNum w:abstractNumId="5" w15:restartNumberingAfterBreak="0">
    <w:nsid w:val="236C163D"/>
    <w:multiLevelType w:val="hybridMultilevel"/>
    <w:tmpl w:val="265E5C3C"/>
    <w:lvl w:ilvl="0" w:tplc="1E98FC9A">
      <w:start w:val="6005"/>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C1418D"/>
    <w:multiLevelType w:val="multilevel"/>
    <w:tmpl w:val="2578D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5B10CA"/>
    <w:multiLevelType w:val="hybridMultilevel"/>
    <w:tmpl w:val="8586C69E"/>
    <w:lvl w:ilvl="0" w:tplc="40090001">
      <w:start w:val="1"/>
      <w:numFmt w:val="bullet"/>
      <w:lvlText w:val=""/>
      <w:lvlJc w:val="left"/>
      <w:pPr>
        <w:ind w:left="1448" w:hanging="360"/>
      </w:pPr>
      <w:rPr>
        <w:rFonts w:ascii="Symbol" w:hAnsi="Symbol" w:hint="default"/>
      </w:rPr>
    </w:lvl>
    <w:lvl w:ilvl="1" w:tplc="40090003" w:tentative="1">
      <w:start w:val="1"/>
      <w:numFmt w:val="bullet"/>
      <w:lvlText w:val="o"/>
      <w:lvlJc w:val="left"/>
      <w:pPr>
        <w:ind w:left="2168" w:hanging="360"/>
      </w:pPr>
      <w:rPr>
        <w:rFonts w:ascii="Courier New" w:hAnsi="Courier New" w:cs="Courier New" w:hint="default"/>
      </w:rPr>
    </w:lvl>
    <w:lvl w:ilvl="2" w:tplc="40090005" w:tentative="1">
      <w:start w:val="1"/>
      <w:numFmt w:val="bullet"/>
      <w:lvlText w:val=""/>
      <w:lvlJc w:val="left"/>
      <w:pPr>
        <w:ind w:left="2888" w:hanging="360"/>
      </w:pPr>
      <w:rPr>
        <w:rFonts w:ascii="Wingdings" w:hAnsi="Wingdings" w:hint="default"/>
      </w:rPr>
    </w:lvl>
    <w:lvl w:ilvl="3" w:tplc="40090001" w:tentative="1">
      <w:start w:val="1"/>
      <w:numFmt w:val="bullet"/>
      <w:lvlText w:val=""/>
      <w:lvlJc w:val="left"/>
      <w:pPr>
        <w:ind w:left="3608" w:hanging="360"/>
      </w:pPr>
      <w:rPr>
        <w:rFonts w:ascii="Symbol" w:hAnsi="Symbol" w:hint="default"/>
      </w:rPr>
    </w:lvl>
    <w:lvl w:ilvl="4" w:tplc="40090003" w:tentative="1">
      <w:start w:val="1"/>
      <w:numFmt w:val="bullet"/>
      <w:lvlText w:val="o"/>
      <w:lvlJc w:val="left"/>
      <w:pPr>
        <w:ind w:left="4328" w:hanging="360"/>
      </w:pPr>
      <w:rPr>
        <w:rFonts w:ascii="Courier New" w:hAnsi="Courier New" w:cs="Courier New" w:hint="default"/>
      </w:rPr>
    </w:lvl>
    <w:lvl w:ilvl="5" w:tplc="40090005" w:tentative="1">
      <w:start w:val="1"/>
      <w:numFmt w:val="bullet"/>
      <w:lvlText w:val=""/>
      <w:lvlJc w:val="left"/>
      <w:pPr>
        <w:ind w:left="5048" w:hanging="360"/>
      </w:pPr>
      <w:rPr>
        <w:rFonts w:ascii="Wingdings" w:hAnsi="Wingdings" w:hint="default"/>
      </w:rPr>
    </w:lvl>
    <w:lvl w:ilvl="6" w:tplc="40090001" w:tentative="1">
      <w:start w:val="1"/>
      <w:numFmt w:val="bullet"/>
      <w:lvlText w:val=""/>
      <w:lvlJc w:val="left"/>
      <w:pPr>
        <w:ind w:left="5768" w:hanging="360"/>
      </w:pPr>
      <w:rPr>
        <w:rFonts w:ascii="Symbol" w:hAnsi="Symbol" w:hint="default"/>
      </w:rPr>
    </w:lvl>
    <w:lvl w:ilvl="7" w:tplc="40090003" w:tentative="1">
      <w:start w:val="1"/>
      <w:numFmt w:val="bullet"/>
      <w:lvlText w:val="o"/>
      <w:lvlJc w:val="left"/>
      <w:pPr>
        <w:ind w:left="6488" w:hanging="360"/>
      </w:pPr>
      <w:rPr>
        <w:rFonts w:ascii="Courier New" w:hAnsi="Courier New" w:cs="Courier New" w:hint="default"/>
      </w:rPr>
    </w:lvl>
    <w:lvl w:ilvl="8" w:tplc="40090005" w:tentative="1">
      <w:start w:val="1"/>
      <w:numFmt w:val="bullet"/>
      <w:lvlText w:val=""/>
      <w:lvlJc w:val="left"/>
      <w:pPr>
        <w:ind w:left="7208" w:hanging="360"/>
      </w:pPr>
      <w:rPr>
        <w:rFonts w:ascii="Wingdings" w:hAnsi="Wingdings" w:hint="default"/>
      </w:rPr>
    </w:lvl>
  </w:abstractNum>
  <w:abstractNum w:abstractNumId="8" w15:restartNumberingAfterBreak="0">
    <w:nsid w:val="37AC08A4"/>
    <w:multiLevelType w:val="hybridMultilevel"/>
    <w:tmpl w:val="3D7E8D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8AF407E"/>
    <w:multiLevelType w:val="hybridMultilevel"/>
    <w:tmpl w:val="0B04F1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A2D059C"/>
    <w:multiLevelType w:val="hybridMultilevel"/>
    <w:tmpl w:val="3D7E8D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6E0D50"/>
    <w:multiLevelType w:val="hybridMultilevel"/>
    <w:tmpl w:val="4630260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5FC1117"/>
    <w:multiLevelType w:val="hybridMultilevel"/>
    <w:tmpl w:val="B150B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B857BF7"/>
    <w:multiLevelType w:val="hybridMultilevel"/>
    <w:tmpl w:val="792883F4"/>
    <w:lvl w:ilvl="0" w:tplc="04090015">
      <w:start w:val="1"/>
      <w:numFmt w:val="upperLetter"/>
      <w:lvlText w:val="%1."/>
      <w:lvlJc w:val="left"/>
      <w:pPr>
        <w:ind w:left="360" w:hanging="360"/>
      </w:pPr>
    </w:lvl>
    <w:lvl w:ilvl="1" w:tplc="04090019">
      <w:start w:val="1"/>
      <w:numFmt w:val="lowerLetter"/>
      <w:lvlText w:val="%2."/>
      <w:lvlJc w:val="left"/>
      <w:pPr>
        <w:ind w:left="54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EAC1DC6"/>
    <w:multiLevelType w:val="multilevel"/>
    <w:tmpl w:val="FA1C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1D768E"/>
    <w:multiLevelType w:val="hybridMultilevel"/>
    <w:tmpl w:val="1FF8CAEE"/>
    <w:lvl w:ilvl="0" w:tplc="504CF008">
      <w:start w:val="6005"/>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3A5755"/>
    <w:multiLevelType w:val="hybridMultilevel"/>
    <w:tmpl w:val="41BE6394"/>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2091538332">
    <w:abstractNumId w:val="12"/>
  </w:num>
  <w:num w:numId="2" w16cid:durableId="2050563220">
    <w:abstractNumId w:val="11"/>
  </w:num>
  <w:num w:numId="3" w16cid:durableId="1061826337">
    <w:abstractNumId w:val="13"/>
  </w:num>
  <w:num w:numId="4" w16cid:durableId="1291277452">
    <w:abstractNumId w:val="6"/>
  </w:num>
  <w:num w:numId="5" w16cid:durableId="941259810">
    <w:abstractNumId w:val="9"/>
  </w:num>
  <w:num w:numId="6" w16cid:durableId="1265964362">
    <w:abstractNumId w:val="0"/>
  </w:num>
  <w:num w:numId="7" w16cid:durableId="657464190">
    <w:abstractNumId w:val="14"/>
  </w:num>
  <w:num w:numId="8" w16cid:durableId="585767844">
    <w:abstractNumId w:val="10"/>
  </w:num>
  <w:num w:numId="9" w16cid:durableId="1540970621">
    <w:abstractNumId w:val="3"/>
  </w:num>
  <w:num w:numId="10" w16cid:durableId="257835599">
    <w:abstractNumId w:val="1"/>
  </w:num>
  <w:num w:numId="11" w16cid:durableId="605424955">
    <w:abstractNumId w:val="16"/>
  </w:num>
  <w:num w:numId="12" w16cid:durableId="1514607780">
    <w:abstractNumId w:val="2"/>
  </w:num>
  <w:num w:numId="13" w16cid:durableId="865993487">
    <w:abstractNumId w:val="8"/>
  </w:num>
  <w:num w:numId="14" w16cid:durableId="2093238381">
    <w:abstractNumId w:val="7"/>
  </w:num>
  <w:num w:numId="15" w16cid:durableId="109594501">
    <w:abstractNumId w:val="4"/>
  </w:num>
  <w:num w:numId="16" w16cid:durableId="1537159027">
    <w:abstractNumId w:val="5"/>
  </w:num>
  <w:num w:numId="17" w16cid:durableId="2038322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oNotDisplayPageBoundaries/>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4B4"/>
    <w:rsid w:val="00007AF1"/>
    <w:rsid w:val="000101B7"/>
    <w:rsid w:val="0002482E"/>
    <w:rsid w:val="000350E0"/>
    <w:rsid w:val="00040D02"/>
    <w:rsid w:val="00050324"/>
    <w:rsid w:val="0006712A"/>
    <w:rsid w:val="00070CB6"/>
    <w:rsid w:val="000A0150"/>
    <w:rsid w:val="000B57F6"/>
    <w:rsid w:val="000B67EF"/>
    <w:rsid w:val="000C473D"/>
    <w:rsid w:val="000E63C9"/>
    <w:rsid w:val="00130E9D"/>
    <w:rsid w:val="00141637"/>
    <w:rsid w:val="00150A6D"/>
    <w:rsid w:val="00166F70"/>
    <w:rsid w:val="00174EF5"/>
    <w:rsid w:val="00185B35"/>
    <w:rsid w:val="0019264D"/>
    <w:rsid w:val="001F2BC8"/>
    <w:rsid w:val="001F5F6B"/>
    <w:rsid w:val="002131D3"/>
    <w:rsid w:val="00243EBC"/>
    <w:rsid w:val="00246A35"/>
    <w:rsid w:val="002543D1"/>
    <w:rsid w:val="002544E0"/>
    <w:rsid w:val="00284348"/>
    <w:rsid w:val="002D014F"/>
    <w:rsid w:val="002E5E87"/>
    <w:rsid w:val="002F51F5"/>
    <w:rsid w:val="00310364"/>
    <w:rsid w:val="00312137"/>
    <w:rsid w:val="00316A3A"/>
    <w:rsid w:val="00330359"/>
    <w:rsid w:val="0033762F"/>
    <w:rsid w:val="00363833"/>
    <w:rsid w:val="00366C7E"/>
    <w:rsid w:val="00384EA3"/>
    <w:rsid w:val="003A1799"/>
    <w:rsid w:val="003A39A1"/>
    <w:rsid w:val="003C1E81"/>
    <w:rsid w:val="003C2191"/>
    <w:rsid w:val="003D3863"/>
    <w:rsid w:val="00410939"/>
    <w:rsid w:val="004110DE"/>
    <w:rsid w:val="00425450"/>
    <w:rsid w:val="0044085A"/>
    <w:rsid w:val="00463026"/>
    <w:rsid w:val="00465044"/>
    <w:rsid w:val="00493861"/>
    <w:rsid w:val="004B21A5"/>
    <w:rsid w:val="005037F0"/>
    <w:rsid w:val="00516A86"/>
    <w:rsid w:val="005275F6"/>
    <w:rsid w:val="005614F3"/>
    <w:rsid w:val="00572102"/>
    <w:rsid w:val="005E474C"/>
    <w:rsid w:val="005F1BB0"/>
    <w:rsid w:val="0060236E"/>
    <w:rsid w:val="00625218"/>
    <w:rsid w:val="00642183"/>
    <w:rsid w:val="00651000"/>
    <w:rsid w:val="00656C4D"/>
    <w:rsid w:val="00661AFF"/>
    <w:rsid w:val="006623DA"/>
    <w:rsid w:val="00662660"/>
    <w:rsid w:val="006777C2"/>
    <w:rsid w:val="006C4EA1"/>
    <w:rsid w:val="006E5716"/>
    <w:rsid w:val="006F7353"/>
    <w:rsid w:val="0072521F"/>
    <w:rsid w:val="007302B3"/>
    <w:rsid w:val="00730733"/>
    <w:rsid w:val="00730E3A"/>
    <w:rsid w:val="00736AAF"/>
    <w:rsid w:val="00737663"/>
    <w:rsid w:val="0074722B"/>
    <w:rsid w:val="00754A9E"/>
    <w:rsid w:val="00765B2A"/>
    <w:rsid w:val="00772162"/>
    <w:rsid w:val="00776C4D"/>
    <w:rsid w:val="00783A34"/>
    <w:rsid w:val="007C6B52"/>
    <w:rsid w:val="007D16C5"/>
    <w:rsid w:val="007E01F4"/>
    <w:rsid w:val="007E4338"/>
    <w:rsid w:val="007F346F"/>
    <w:rsid w:val="007F5FBD"/>
    <w:rsid w:val="00862FE4"/>
    <w:rsid w:val="0086389A"/>
    <w:rsid w:val="0087605E"/>
    <w:rsid w:val="00882A24"/>
    <w:rsid w:val="008A6518"/>
    <w:rsid w:val="008B1FEE"/>
    <w:rsid w:val="00903C32"/>
    <w:rsid w:val="00913FA6"/>
    <w:rsid w:val="00916B16"/>
    <w:rsid w:val="009173B9"/>
    <w:rsid w:val="0093335D"/>
    <w:rsid w:val="0093613E"/>
    <w:rsid w:val="00943026"/>
    <w:rsid w:val="00950917"/>
    <w:rsid w:val="009522F4"/>
    <w:rsid w:val="00966B81"/>
    <w:rsid w:val="00970F5D"/>
    <w:rsid w:val="00971B04"/>
    <w:rsid w:val="009C44B4"/>
    <w:rsid w:val="009C7720"/>
    <w:rsid w:val="00A210DA"/>
    <w:rsid w:val="00A23AFA"/>
    <w:rsid w:val="00A31B3E"/>
    <w:rsid w:val="00A532F3"/>
    <w:rsid w:val="00A8489E"/>
    <w:rsid w:val="00AA2733"/>
    <w:rsid w:val="00AC29F3"/>
    <w:rsid w:val="00AC3EEC"/>
    <w:rsid w:val="00AC4136"/>
    <w:rsid w:val="00AF0D70"/>
    <w:rsid w:val="00B146F1"/>
    <w:rsid w:val="00B231E5"/>
    <w:rsid w:val="00BA2505"/>
    <w:rsid w:val="00BE20FB"/>
    <w:rsid w:val="00C02B87"/>
    <w:rsid w:val="00C4086D"/>
    <w:rsid w:val="00C56299"/>
    <w:rsid w:val="00CA1896"/>
    <w:rsid w:val="00CB5B28"/>
    <w:rsid w:val="00CF5371"/>
    <w:rsid w:val="00D0323A"/>
    <w:rsid w:val="00D0559F"/>
    <w:rsid w:val="00D077E9"/>
    <w:rsid w:val="00D1190F"/>
    <w:rsid w:val="00D42CB7"/>
    <w:rsid w:val="00D46247"/>
    <w:rsid w:val="00D5413D"/>
    <w:rsid w:val="00D570A9"/>
    <w:rsid w:val="00D70D02"/>
    <w:rsid w:val="00D770C7"/>
    <w:rsid w:val="00D86945"/>
    <w:rsid w:val="00D90290"/>
    <w:rsid w:val="00DA5F54"/>
    <w:rsid w:val="00DD152F"/>
    <w:rsid w:val="00DD2D29"/>
    <w:rsid w:val="00DE213F"/>
    <w:rsid w:val="00DF027C"/>
    <w:rsid w:val="00E00A32"/>
    <w:rsid w:val="00E0493A"/>
    <w:rsid w:val="00E06460"/>
    <w:rsid w:val="00E1005D"/>
    <w:rsid w:val="00E152AE"/>
    <w:rsid w:val="00E20736"/>
    <w:rsid w:val="00E22ACD"/>
    <w:rsid w:val="00E51389"/>
    <w:rsid w:val="00E620B0"/>
    <w:rsid w:val="00E81B40"/>
    <w:rsid w:val="00E84229"/>
    <w:rsid w:val="00EA6906"/>
    <w:rsid w:val="00ED36FE"/>
    <w:rsid w:val="00EF555B"/>
    <w:rsid w:val="00F027BB"/>
    <w:rsid w:val="00F11DCF"/>
    <w:rsid w:val="00F162EA"/>
    <w:rsid w:val="00F34DB4"/>
    <w:rsid w:val="00F52D27"/>
    <w:rsid w:val="00F75BEE"/>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302EA"/>
  <w15:docId w15:val="{32D8BA18-7043-46BE-BA80-63268C99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460"/>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0101B7"/>
    <w:rPr>
      <w:color w:val="3592CF" w:themeColor="hyperlink"/>
      <w:u w:val="single"/>
    </w:rPr>
  </w:style>
  <w:style w:type="character" w:styleId="UnresolvedMention">
    <w:name w:val="Unresolved Mention"/>
    <w:basedOn w:val="DefaultParagraphFont"/>
    <w:uiPriority w:val="99"/>
    <w:semiHidden/>
    <w:unhideWhenUsed/>
    <w:rsid w:val="000101B7"/>
    <w:rPr>
      <w:color w:val="605E5C"/>
      <w:shd w:val="clear" w:color="auto" w:fill="E1DFDD"/>
    </w:rPr>
  </w:style>
  <w:style w:type="paragraph" w:styleId="NormalWeb">
    <w:name w:val="Normal (Web)"/>
    <w:basedOn w:val="Normal"/>
    <w:uiPriority w:val="99"/>
    <w:unhideWhenUsed/>
    <w:rsid w:val="00E0493A"/>
    <w:pPr>
      <w:spacing w:before="100" w:beforeAutospacing="1" w:after="100" w:afterAutospacing="1" w:line="240" w:lineRule="auto"/>
    </w:pPr>
    <w:rPr>
      <w:rFonts w:ascii="Times" w:hAnsi="Times" w:cs="Times New Roman"/>
      <w:b w:val="0"/>
      <w:color w:val="auto"/>
      <w:sz w:val="20"/>
      <w:szCs w:val="20"/>
    </w:rPr>
  </w:style>
  <w:style w:type="character" w:styleId="Strong">
    <w:name w:val="Strong"/>
    <w:basedOn w:val="DefaultParagraphFont"/>
    <w:uiPriority w:val="22"/>
    <w:qFormat/>
    <w:rsid w:val="006623DA"/>
    <w:rPr>
      <w:b/>
      <w:bCs/>
    </w:rPr>
  </w:style>
  <w:style w:type="paragraph" w:customStyle="1" w:styleId="kw">
    <w:name w:val="kw"/>
    <w:basedOn w:val="Normal"/>
    <w:rsid w:val="006623DA"/>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paragraph" w:styleId="ListParagraph">
    <w:name w:val="List Paragraph"/>
    <w:basedOn w:val="Normal"/>
    <w:uiPriority w:val="34"/>
    <w:unhideWhenUsed/>
    <w:qFormat/>
    <w:rsid w:val="00310364"/>
    <w:pPr>
      <w:ind w:left="720"/>
      <w:contextualSpacing/>
    </w:pPr>
  </w:style>
  <w:style w:type="paragraph" w:styleId="NoSpacing">
    <w:name w:val="No Spacing"/>
    <w:uiPriority w:val="1"/>
    <w:qFormat/>
    <w:rsid w:val="005E474C"/>
    <w:pPr>
      <w:spacing w:after="0" w:line="240" w:lineRule="auto"/>
    </w:pPr>
    <w:rPr>
      <w:rFonts w:eastAsiaTheme="minorEastAsia"/>
    </w:rPr>
  </w:style>
  <w:style w:type="paragraph" w:customStyle="1" w:styleId="oa">
    <w:name w:val="oa"/>
    <w:basedOn w:val="Normal"/>
    <w:rsid w:val="007F5FBD"/>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57769">
      <w:bodyDiv w:val="1"/>
      <w:marLeft w:val="0"/>
      <w:marRight w:val="0"/>
      <w:marTop w:val="0"/>
      <w:marBottom w:val="0"/>
      <w:divBdr>
        <w:top w:val="none" w:sz="0" w:space="0" w:color="auto"/>
        <w:left w:val="none" w:sz="0" w:space="0" w:color="auto"/>
        <w:bottom w:val="none" w:sz="0" w:space="0" w:color="auto"/>
        <w:right w:val="none" w:sz="0" w:space="0" w:color="auto"/>
      </w:divBdr>
    </w:div>
    <w:div w:id="238053350">
      <w:bodyDiv w:val="1"/>
      <w:marLeft w:val="0"/>
      <w:marRight w:val="0"/>
      <w:marTop w:val="0"/>
      <w:marBottom w:val="0"/>
      <w:divBdr>
        <w:top w:val="none" w:sz="0" w:space="0" w:color="auto"/>
        <w:left w:val="none" w:sz="0" w:space="0" w:color="auto"/>
        <w:bottom w:val="none" w:sz="0" w:space="0" w:color="auto"/>
        <w:right w:val="none" w:sz="0" w:space="0" w:color="auto"/>
      </w:divBdr>
    </w:div>
    <w:div w:id="1000154779">
      <w:bodyDiv w:val="1"/>
      <w:marLeft w:val="0"/>
      <w:marRight w:val="0"/>
      <w:marTop w:val="0"/>
      <w:marBottom w:val="0"/>
      <w:divBdr>
        <w:top w:val="none" w:sz="0" w:space="0" w:color="auto"/>
        <w:left w:val="none" w:sz="0" w:space="0" w:color="auto"/>
        <w:bottom w:val="none" w:sz="0" w:space="0" w:color="auto"/>
        <w:right w:val="none" w:sz="0" w:space="0" w:color="auto"/>
      </w:divBdr>
    </w:div>
    <w:div w:id="1345739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package" Target="embeddings/Microsoft_Excel_Macro-Enabled_Worksheet.xlsm"/><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1.em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nishqa%20Agarwal\AppData\Local\Microsoft\Office\16.0\DTS\en-US%7b6D77B21C-B10E-42AB-A2F2-C3B41BC5D7E1%7d\%7b81A1585C-78C9-4EAC-B851-046BAD262FBB%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41DB5DC9944241B3FBEEA9DB104695"/>
        <w:category>
          <w:name w:val="General"/>
          <w:gallery w:val="placeholder"/>
        </w:category>
        <w:types>
          <w:type w:val="bbPlcHdr"/>
        </w:types>
        <w:behaviors>
          <w:behavior w:val="content"/>
        </w:behaviors>
        <w:guid w:val="{A06221AD-4392-4F74-A6C6-6DDFD85BC877}"/>
      </w:docPartPr>
      <w:docPartBody>
        <w:p w:rsidR="009F4896" w:rsidRDefault="00000000">
          <w:pPr>
            <w:pStyle w:val="2941DB5DC9944241B3FBEEA9DB104695"/>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October 5</w:t>
          </w:r>
          <w:r w:rsidRPr="00D86945">
            <w:rPr>
              <w:rStyle w:val="SubtitleChar"/>
              <w:b/>
            </w:rPr>
            <w:fldChar w:fldCharType="end"/>
          </w:r>
        </w:p>
      </w:docPartBody>
    </w:docPart>
    <w:docPart>
      <w:docPartPr>
        <w:name w:val="3DF18CBAEEDA49BAAF15016B76A8949F"/>
        <w:category>
          <w:name w:val="General"/>
          <w:gallery w:val="placeholder"/>
        </w:category>
        <w:types>
          <w:type w:val="bbPlcHdr"/>
        </w:types>
        <w:behaviors>
          <w:behavior w:val="content"/>
        </w:behaviors>
        <w:guid w:val="{60C4DC4F-D8E9-49F9-B8E6-1BAD2758C1A7}"/>
      </w:docPartPr>
      <w:docPartBody>
        <w:p w:rsidR="009F4896" w:rsidRDefault="00000000">
          <w:pPr>
            <w:pStyle w:val="3DF18CBAEEDA49BAAF15016B76A8949F"/>
          </w:pPr>
          <w:r>
            <w:t>COMPANY NAME</w:t>
          </w:r>
        </w:p>
      </w:docPartBody>
    </w:docPart>
    <w:docPart>
      <w:docPartPr>
        <w:name w:val="9BE0104A59E946459A5B09F9010F4EAF"/>
        <w:category>
          <w:name w:val="General"/>
          <w:gallery w:val="placeholder"/>
        </w:category>
        <w:types>
          <w:type w:val="bbPlcHdr"/>
        </w:types>
        <w:behaviors>
          <w:behavior w:val="content"/>
        </w:behaviors>
        <w:guid w:val="{068F5297-8D11-4F87-9877-5B2F241260B6}"/>
      </w:docPartPr>
      <w:docPartBody>
        <w:p w:rsidR="009F4896" w:rsidRDefault="00000000">
          <w:pPr>
            <w:pStyle w:val="9BE0104A59E946459A5B09F9010F4EAF"/>
          </w:pPr>
          <w:r>
            <w:t>Your Name</w:t>
          </w:r>
        </w:p>
      </w:docPartBody>
    </w:docPart>
    <w:docPart>
      <w:docPartPr>
        <w:name w:val="CE902CAE35FF4B189C2861C562B39EA4"/>
        <w:category>
          <w:name w:val="General"/>
          <w:gallery w:val="placeholder"/>
        </w:category>
        <w:types>
          <w:type w:val="bbPlcHdr"/>
        </w:types>
        <w:behaviors>
          <w:behavior w:val="content"/>
        </w:behaviors>
        <w:guid w:val="{288340C6-4AA5-4C69-A19E-90C82437F6F2}"/>
      </w:docPartPr>
      <w:docPartBody>
        <w:p w:rsidR="009F4896" w:rsidRDefault="00000000">
          <w:pPr>
            <w:pStyle w:val="CE902CAE35FF4B189C2861C562B39EA4"/>
          </w:pPr>
          <w:r w:rsidRPr="00DF027C">
            <w:t>Subtitle Text Here</w:t>
          </w:r>
        </w:p>
      </w:docPartBody>
    </w:docPart>
    <w:docPart>
      <w:docPartPr>
        <w:name w:val="36060EB02AC4440DBD84C16F1B0973B7"/>
        <w:category>
          <w:name w:val="General"/>
          <w:gallery w:val="placeholder"/>
        </w:category>
        <w:types>
          <w:type w:val="bbPlcHdr"/>
        </w:types>
        <w:behaviors>
          <w:behavior w:val="content"/>
        </w:behaviors>
        <w:guid w:val="{4DA2D7AB-4618-4250-B660-01DAB7883AE9}"/>
      </w:docPartPr>
      <w:docPartBody>
        <w:p w:rsidR="009F4896" w:rsidRDefault="00D62603" w:rsidP="00D62603">
          <w:pPr>
            <w:pStyle w:val="36060EB02AC4440DBD84C16F1B0973B7"/>
          </w:pPr>
          <w:r w:rsidRPr="00DF027C">
            <w:t>Subtitle Text Here</w:t>
          </w:r>
        </w:p>
      </w:docPartBody>
    </w:docPart>
    <w:docPart>
      <w:docPartPr>
        <w:name w:val="3D1836219FBA4B7CBE2A02EAE8B36145"/>
        <w:category>
          <w:name w:val="General"/>
          <w:gallery w:val="placeholder"/>
        </w:category>
        <w:types>
          <w:type w:val="bbPlcHdr"/>
        </w:types>
        <w:behaviors>
          <w:behavior w:val="content"/>
        </w:behaviors>
        <w:guid w:val="{6F786FE7-4871-4EAC-B6DC-F36F514BB6C6}"/>
      </w:docPartPr>
      <w:docPartBody>
        <w:p w:rsidR="009F4896" w:rsidRDefault="00D62603" w:rsidP="00D62603">
          <w:pPr>
            <w:pStyle w:val="3D1836219FBA4B7CBE2A02EAE8B36145"/>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603"/>
    <w:rsid w:val="000300B2"/>
    <w:rsid w:val="00612261"/>
    <w:rsid w:val="009C0E89"/>
    <w:rsid w:val="009F4896"/>
    <w:rsid w:val="00D62603"/>
    <w:rsid w:val="00E3243A"/>
    <w:rsid w:val="00F21020"/>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2941DB5DC9944241B3FBEEA9DB104695">
    <w:name w:val="2941DB5DC9944241B3FBEEA9DB104695"/>
  </w:style>
  <w:style w:type="paragraph" w:customStyle="1" w:styleId="3DF18CBAEEDA49BAAF15016B76A8949F">
    <w:name w:val="3DF18CBAEEDA49BAAF15016B76A8949F"/>
  </w:style>
  <w:style w:type="paragraph" w:customStyle="1" w:styleId="9BE0104A59E946459A5B09F9010F4EAF">
    <w:name w:val="9BE0104A59E946459A5B09F9010F4EAF"/>
  </w:style>
  <w:style w:type="paragraph" w:customStyle="1" w:styleId="CE902CAE35FF4B189C2861C562B39EA4">
    <w:name w:val="CE902CAE35FF4B189C2861C562B39EA4"/>
  </w:style>
  <w:style w:type="paragraph" w:customStyle="1" w:styleId="36060EB02AC4440DBD84C16F1B0973B7">
    <w:name w:val="36060EB02AC4440DBD84C16F1B0973B7"/>
    <w:rsid w:val="00D62603"/>
  </w:style>
  <w:style w:type="paragraph" w:customStyle="1" w:styleId="3D1836219FBA4B7CBE2A02EAE8B36145">
    <w:name w:val="3D1836219FBA4B7CBE2A02EAE8B36145"/>
    <w:rsid w:val="00D626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Tanishqa Agarwal, Chinmay Jain, Darian Ghorbanin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23F694-5486-41DD-9F1E-48B4D4B37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{81A1585C-78C9-4EAC-B851-046BAD262FBB}tf16392850_win32</Template>
  <TotalTime>7</TotalTime>
  <Pages>22</Pages>
  <Words>1918</Words>
  <Characters>10935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Tanishqa Agarwal</dc:creator>
  <cp:keywords/>
  <cp:lastModifiedBy>tanishqa_a@outlook.com</cp:lastModifiedBy>
  <cp:revision>3</cp:revision>
  <cp:lastPrinted>2006-08-01T17:47:00Z</cp:lastPrinted>
  <dcterms:created xsi:type="dcterms:W3CDTF">2022-10-08T02:44:00Z</dcterms:created>
  <dcterms:modified xsi:type="dcterms:W3CDTF">2022-12-04T02:43:00Z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